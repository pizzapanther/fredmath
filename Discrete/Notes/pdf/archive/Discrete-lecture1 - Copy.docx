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8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0"/>
          <w:w w:val="100"/>
          <w:b/>
          <w:bCs/>
          <w:i/>
        </w:rPr>
        <w:t>Secti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1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0"/>
          <w:w w:val="100"/>
          <w:b/>
          <w:bCs/>
        </w:rPr>
        <w:t>11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1"/>
          <w:w w:val="100"/>
          <w:b/>
          <w:bCs/>
        </w:rPr>
        <w:t> </w:t>
      </w:r>
      <w:r>
        <w:rPr>
          <w:rFonts w:ascii="Symbol" w:hAnsi="Symbol" w:cs="Symbol" w:eastAsia="Symbol"/>
          <w:sz w:val="36"/>
          <w:szCs w:val="36"/>
          <w:color w:val="000099"/>
          <w:spacing w:val="0"/>
          <w:w w:val="100"/>
        </w:rPr>
        <w:t>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0"/>
          <w:w w:val="100"/>
          <w:b/>
          <w:bCs/>
        </w:rPr>
        <w:t>gor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0"/>
          <w:w w:val="100"/>
          <w:b/>
          <w:bCs/>
        </w:rPr>
        <w:t>thms</w:t>
      </w:r>
      <w:r>
        <w:rPr>
          <w:rFonts w:ascii="Times New Roman" w:hAnsi="Times New Roman" w:cs="Times New Roman" w:eastAsia="Times New Roman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ef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5" w:lineRule="auto"/>
        <w:ind w:left="112" w:right="13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algori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solving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</w:p>
    <w:p>
      <w:pPr>
        <w:spacing w:before="43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</w:p>
    <w:p>
      <w:pPr>
        <w:spacing w:before="20" w:after="0" w:line="240" w:lineRule="auto"/>
        <w:ind w:left="1153" w:right="538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ms!</w:t>
      </w:r>
    </w:p>
    <w:p>
      <w:pPr>
        <w:spacing w:before="20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</w:p>
    <w:p>
      <w:pPr>
        <w:spacing w:before="41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</w:p>
    <w:p>
      <w:pPr>
        <w:spacing w:before="43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90°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thm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per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</w:p>
    <w:p>
      <w:pPr>
        <w:spacing w:before="43" w:after="0" w:line="275" w:lineRule="auto"/>
        <w:ind w:left="1012" w:right="322" w:firstLine="-9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lem.</w:t>
      </w:r>
    </w:p>
    <w:p>
      <w:pPr>
        <w:spacing w:before="1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fini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1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Corre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lues.</w:t>
      </w:r>
    </w:p>
    <w:p>
      <w:pPr>
        <w:spacing w:before="43" w:after="0" w:line="275" w:lineRule="auto"/>
        <w:ind w:left="1192" w:right="58" w:firstLine="-10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</w:p>
    <w:p>
      <w:pPr>
        <w:spacing w:before="1" w:after="0" w:line="275" w:lineRule="auto"/>
        <w:ind w:left="1552" w:right="241" w:firstLine="-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275" w:lineRule="auto"/>
        <w:ind w:left="1284" w:right="552" w:firstLine="-117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5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um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Element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4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Sequ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nce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rithm,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5" w:lineRule="auto"/>
        <w:ind w:left="112" w:right="43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sted.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Solu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23"/>
          <w:pgMar w:footer="550" w:top="680" w:bottom="740" w:left="1040" w:right="1060"/>
          <w:footerReference w:type="default" r:id="rId5"/>
          <w:type w:val="continuous"/>
          <w:pgSz w:w="12240" w:h="15840"/>
        </w:sectPr>
      </w:pPr>
      <w:rPr/>
    </w:p>
    <w:p>
      <w:pPr>
        <w:spacing w:before="74" w:after="0" w:line="275" w:lineRule="auto"/>
        <w:ind w:left="472" w:right="8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nments,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ur.</w:t>
      </w:r>
    </w:p>
    <w:p>
      <w:pPr>
        <w:spacing w:before="4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tes.</w:t>
      </w:r>
    </w:p>
    <w:p>
      <w:pPr>
        <w:spacing w:before="41" w:after="0" w:line="274" w:lineRule="auto"/>
        <w:ind w:left="472" w:right="2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ps.</w:t>
      </w:r>
    </w:p>
    <w:p>
      <w:pPr>
        <w:spacing w:before="6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</w:p>
    <w:p>
      <w:pPr>
        <w:spacing w:before="41" w:after="0" w:line="271" w:lineRule="exact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550" w:top="640" w:bottom="740" w:left="1040" w:right="1180"/>
          <w:pgSz w:w="12240" w:h="15840"/>
        </w:sectPr>
      </w:pPr>
      <w:rPr/>
    </w:p>
    <w:p>
      <w:pPr>
        <w:spacing w:before="0" w:after="0" w:line="183" w:lineRule="exact"/>
        <w:ind w:left="832" w:right="-106"/>
        <w:jc w:val="left"/>
        <w:rPr>
          <w:rFonts w:ascii="Symbol" w:hAnsi="Symbol" w:cs="Symbol" w:eastAsia="Symbol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2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2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23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23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2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23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2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2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2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max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  <w:position w:val="-23"/>
        </w:rPr>
        <w:t> </w:t>
      </w:r>
      <w:r>
        <w:rPr>
          <w:rFonts w:ascii="Symbol" w:hAnsi="Symbol" w:cs="Symbol" w:eastAsia="Symbol"/>
          <w:sz w:val="44"/>
          <w:szCs w:val="44"/>
          <w:spacing w:val="0"/>
          <w:w w:val="55"/>
          <w:position w:val="-28"/>
        </w:rPr>
        <w:t></w:t>
      </w:r>
      <w:r>
        <w:rPr>
          <w:rFonts w:ascii="Symbol" w:hAnsi="Symbol" w:cs="Symbol" w:eastAsia="Symbol"/>
          <w:sz w:val="44"/>
          <w:szCs w:val="44"/>
          <w:spacing w:val="0"/>
          <w:w w:val="100"/>
          <w:position w:val="0"/>
        </w:rPr>
      </w:r>
    </w:p>
    <w:p>
      <w:pPr>
        <w:spacing w:before="0" w:after="0" w:line="183" w:lineRule="exact"/>
        <w:ind w:right="-20"/>
        <w:jc w:val="left"/>
        <w:tabs>
          <w:tab w:pos="960" w:val="left"/>
        </w:tabs>
        <w:rPr>
          <w:rFonts w:ascii="Symbol" w:hAnsi="Symbol" w:cs="Symbol" w:eastAsia="Symbol"/>
          <w:sz w:val="44"/>
          <w:szCs w:val="4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-3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position w:val="-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i/>
          <w:position w:val="-2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5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3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9"/>
          <w:w w:val="100"/>
          <w:position w:val="-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position w:val="-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  <w:position w:val="-2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  <w:i/>
          <w:position w:val="-2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  <w:position w:val="-35"/>
        </w:rPr>
        <w:t> </w:t>
      </w:r>
      <w:r>
        <w:rPr>
          <w:rFonts w:ascii="Symbol" w:hAnsi="Symbol" w:cs="Symbol" w:eastAsia="Symbol"/>
          <w:sz w:val="44"/>
          <w:szCs w:val="44"/>
          <w:spacing w:val="0"/>
          <w:w w:val="55"/>
          <w:position w:val="-28"/>
        </w:rPr>
        <w:t></w:t>
      </w:r>
      <w:r>
        <w:rPr>
          <w:rFonts w:ascii="Symbol" w:hAnsi="Symbol" w:cs="Symbol" w:eastAsia="Symbol"/>
          <w:sz w:val="44"/>
          <w:szCs w:val="4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180"/>
          <w:cols w:num="2" w:equalWidth="0">
            <w:col w:w="2494" w:space="106"/>
            <w:col w:w="7420"/>
          </w:cols>
        </w:sectPr>
      </w:pPr>
      <w:rPr/>
    </w:p>
    <w:p>
      <w:pPr>
        <w:spacing w:before="0" w:after="0" w:line="245" w:lineRule="exact"/>
        <w:ind w:left="24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218.04303pt;margin-top:-4.196132pt;width:47.714307pt;height:20.653269pt;mso-position-horizontal-relative:page;mso-position-vertical-relative:paragraph;z-index:-562" type="#_x0000_t75">
            <v:imagedata r:id="rId6" o:title=""/>
          </v:shape>
        </w:pict>
      </w:r>
      <w:r>
        <w:rPr/>
        <w:pict>
          <v:shape style="position:absolute;margin-left:351.600006pt;margin-top:4.067295pt;width:187.2pt;height:69pt;mso-position-horizontal-relative:page;mso-position-vertical-relative:paragraph;z-index:-559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2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3"/>
          <w:position w:val="-12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0"/>
        </w:rPr>
      </w:r>
    </w:p>
    <w:p>
      <w:pPr>
        <w:spacing w:before="30" w:after="0" w:line="293" w:lineRule="exact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180"/>
        </w:sectPr>
      </w:pPr>
      <w:rPr/>
    </w:p>
    <w:p>
      <w:pPr>
        <w:spacing w:before="73" w:after="0" w:line="383" w:lineRule="exact"/>
        <w:ind w:left="1552" w:right="-9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8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  <w:position w:val="8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8"/>
        </w:rPr>
        <w:t>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8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b/>
          <w:bCs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3" w:after="0" w:line="38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8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8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8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8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180"/>
          <w:cols w:num="2" w:equalWidth="0">
            <w:col w:w="2666" w:space="137"/>
            <w:col w:w="7217"/>
          </w:cols>
        </w:sectPr>
      </w:pPr>
      <w:rPr/>
    </w:p>
    <w:p>
      <w:pPr>
        <w:spacing w:before="58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</w:p>
    <w:p>
      <w:pPr>
        <w:spacing w:before="43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5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1" w:lineRule="exact"/>
        <w:ind w:left="4374" w:right="-20"/>
        <w:jc w:val="left"/>
        <w:tabs>
          <w:tab w:pos="4760" w:val="left"/>
          <w:tab w:pos="56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13.338379pt;margin-top:-2.678068pt;width:48.358481pt;height:20.679371pt;mso-position-horizontal-relative:page;mso-position-vertical-relative:paragraph;z-index:-561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5"/>
          <w:w w:val="100"/>
          <w:i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5"/>
          <w:w w:val="100"/>
          <w:i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2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2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2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2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180"/>
        </w:sectPr>
      </w:pPr>
      <w:rPr/>
    </w:p>
    <w:p>
      <w:pPr>
        <w:spacing w:before="0" w:after="0" w:line="357" w:lineRule="exact"/>
        <w:ind w:left="832" w:right="-93"/>
        <w:jc w:val="left"/>
        <w:tabs>
          <w:tab w:pos="44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9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9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9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r_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9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nteg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r;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position w:val="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0" w:after="0" w:line="293" w:lineRule="exact"/>
        <w:ind w:left="832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-1"/>
        </w:rPr>
        <w:t>:=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0"/>
        </w:rPr>
      </w:r>
    </w:p>
    <w:p>
      <w:pPr>
        <w:spacing w:before="0" w:after="0" w:line="356" w:lineRule="exact"/>
        <w:ind w:right="-20"/>
        <w:jc w:val="left"/>
        <w:tabs>
          <w:tab w:pos="540" w:val="left"/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180"/>
          <w:cols w:num="2" w:equalWidth="0">
            <w:col w:w="4692" w:space="225"/>
            <w:col w:w="5103"/>
          </w:cols>
        </w:sectPr>
      </w:pPr>
      <w:rPr/>
    </w:p>
    <w:p>
      <w:pPr>
        <w:spacing w:before="73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≤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3" w:lineRule="exact"/>
        <w:ind w:left="1552" w:right="-79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-1"/>
        </w:rPr>
        <w:t>:=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-1"/>
        </w:rPr>
        <w:t>+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0"/>
        </w:rPr>
      </w:r>
    </w:p>
    <w:p>
      <w:pPr>
        <w:spacing w:before="56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</w:rPr>
        <w:t>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)</w:t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180"/>
          <w:cols w:num="2" w:equalWidth="0">
            <w:col w:w="2450" w:space="71"/>
            <w:col w:w="7499"/>
          </w:cols>
        </w:sectPr>
      </w:pPr>
      <w:rPr/>
    </w:p>
    <w:p>
      <w:pPr>
        <w:spacing w:before="52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38.399994pt;margin-top:530.25pt;width:208.75pt;height:70.05pt;mso-position-horizontal-relative:page;mso-position-vertical-relative:page;z-index:-560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≤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location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6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location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</w:p>
    <w:p>
      <w:pPr>
        <w:spacing w:before="41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location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d}</w:t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180"/>
        </w:sectPr>
      </w:pPr>
      <w:rPr/>
    </w:p>
    <w:p>
      <w:pPr>
        <w:spacing w:before="57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5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652" w:right="-20"/>
        <w:jc w:val="left"/>
        <w:tabs>
          <w:tab w:pos="4380" w:val="left"/>
          <w:tab w:pos="5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07.710266pt;margin-top:-2.661438pt;width:48.327864pt;height:20.679369pt;mso-position-horizontal-relative:page;mso-position-vertical-relative:paragraph;z-index:-558" type="#_x0000_t75">
            <v:imagedata r:id="rId10" o:title="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5.100159pt;margin-top:1.548849pt;width:6.252399pt;height:11.997738pt;mso-position-horizontal-relative:page;mso-position-vertical-relative:paragraph;z-index:-553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4"/>
                      <w:i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r;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inc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rs)</w:t>
      </w:r>
    </w:p>
    <w:p>
      <w:pPr>
        <w:spacing w:before="50" w:after="0" w:line="240" w:lineRule="auto"/>
        <w:ind w:left="652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ndpoint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41" w:after="0" w:line="240" w:lineRule="auto"/>
        <w:ind w:left="652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endpoint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41" w:after="0" w:line="240" w:lineRule="auto"/>
        <w:ind w:left="6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6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5" w:after="0" w:line="240" w:lineRule="auto"/>
        <w:ind w:left="832" w:right="-20"/>
        <w:jc w:val="left"/>
        <w:tabs>
          <w:tab w:pos="29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</w:rPr>
        <w:t></w:t>
      </w:r>
      <w:r>
        <w:rPr>
          <w:rFonts w:ascii="Symbol" w:hAnsi="Symbol" w:cs="Symbol" w:eastAsia="Symbol"/>
          <w:sz w:val="24"/>
          <w:szCs w:val="24"/>
          <w:spacing w:val="-1"/>
          <w:w w:val="100"/>
        </w:rPr>
        <w:t>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)/2</w:t>
      </w:r>
      <w:r>
        <w:rPr>
          <w:rFonts w:ascii="Symbol" w:hAnsi="Symbol" w:cs="Symbol" w:eastAsia="Symbol"/>
          <w:sz w:val="24"/>
          <w:szCs w:val="24"/>
          <w:spacing w:val="0"/>
          <w:w w:val="100"/>
        </w:rPr>
        <w:t>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45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37.75pt;margin-top:5.993115pt;width:194.4pt;height:68pt;mso-position-horizontal-relative:page;mso-position-vertical-relative:paragraph;z-index:-554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+1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8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6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8" w:after="0" w:line="240" w:lineRule="auto"/>
        <w:ind w:left="6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location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8" w:after="0" w:line="240" w:lineRule="auto"/>
        <w:ind w:left="6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location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</w:p>
    <w:p>
      <w:pPr>
        <w:spacing w:before="41" w:after="0" w:line="271" w:lineRule="exact"/>
        <w:ind w:left="6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36.133514pt;margin-top:26.159967pt;width:10.951084pt;height:15.462391pt;mso-position-horizontal-relative:page;mso-position-vertical-relative:paragraph;z-index:-556" coordorigin="4723,523" coordsize="219,309">
            <v:group style="position:absolute;left:4734;top:529;width:2;height:297" coordorigin="4734,529" coordsize="2,297">
              <v:shape style="position:absolute;left:4734;top:529;width:2;height:297" coordorigin="4734,529" coordsize="0,297" path="m4734,529l4734,826e" filled="f" stroked="t" strokeweight=".59736pt" strokecolor="#000000">
                <v:path arrowok="t"/>
              </v:shape>
            </v:group>
            <v:group style="position:absolute;left:4929;top:529;width:2;height:297" coordorigin="4929,529" coordsize="2,297">
              <v:shape style="position:absolute;left:4929;top:529;width:2;height:297" coordorigin="4929,529" coordsize="0,297" path="m4929,529l4929,826e" filled="f" stroked="t" strokeweight=".59736pt" strokecolor="#000000">
                <v:path arrowok="t"/>
              </v:shape>
            </v:group>
            <v:group style="position:absolute;left:4728;top:535;width:207;height:2" coordorigin="4728,535" coordsize="207,2">
              <v:shape style="position:absolute;left:4728;top:535;width:207;height:2" coordorigin="4728,535" coordsize="207,0" path="m4728,535l4936,535e" filled="f" stroked="t" strokeweight=".5817pt" strokecolor="#000000">
                <v:path arrowok="t"/>
              </v:shape>
            </v:group>
            <v:group style="position:absolute;left:4728;top:820;width:207;height:2" coordorigin="4728,820" coordsize="207,2">
              <v:shape style="position:absolute;left:4728;top:820;width:207;height:2" coordorigin="4728,820" coordsize="207,0" path="m4728,820l4936,820e" filled="f" stroked="t" strokeweight=".5817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location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subsc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ipt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pgMar w:header="0" w:footer="550" w:top="660" w:bottom="740" w:left="1040" w:right="1240"/>
          <w:pgSz w:w="12240" w:h="15840"/>
        </w:sectPr>
      </w:pPr>
      <w:rPr/>
    </w:p>
    <w:p>
      <w:pPr>
        <w:spacing w:before="20" w:after="0" w:line="289" w:lineRule="exact"/>
        <w:ind w:right="-2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45.329208pt;margin-top:.713693pt;width:16.06306pt;height:15.316893pt;mso-position-horizontal-relative:page;mso-position-vertical-relative:paragraph;z-index:-557" coordorigin="2907,14" coordsize="321,306">
            <v:group style="position:absolute;left:2918;top:20;width:2;height:294" coordorigin="2918,20" coordsize="2,294">
              <v:shape style="position:absolute;left:2918;top:20;width:2;height:294" coordorigin="2918,20" coordsize="0,294" path="m2918,20l2918,315e" filled="f" stroked="t" strokeweight=".59736pt" strokecolor="#000000">
                <v:path arrowok="t"/>
              </v:shape>
            </v:group>
            <v:group style="position:absolute;left:3216;top:20;width:2;height:294" coordorigin="3216,20" coordsize="2,294">
              <v:shape style="position:absolute;left:3216;top:20;width:2;height:294" coordorigin="3216,20" coordsize="0,294" path="m3216,20l3216,315e" filled="f" stroked="t" strokeweight=".59736pt" strokecolor="#000000">
                <v:path arrowok="t"/>
              </v:shape>
            </v:group>
            <v:group style="position:absolute;left:2912;top:26;width:310;height:2" coordorigin="2912,26" coordsize="310,2">
              <v:shape style="position:absolute;left:2912;top:26;width:310;height:2" coordorigin="2912,26" coordsize="310,0" path="m2912,26l3222,26e" filled="f" stroked="t" strokeweight=".5817pt" strokecolor="#000000">
                <v:path arrowok="t"/>
              </v:shape>
            </v:group>
            <v:group style="position:absolute;left:2912;top:308;width:310;height:2" coordorigin="2912,308" coordsize="310,2">
              <v:shape style="position:absolute;left:2912;top:308;width:310;height:2" coordorigin="2912,308" coordsize="310,0" path="m2912,308l3222,308e" filled="f" stroked="t" strokeweight=".5817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-1"/>
        </w:rPr>
        <w:t>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5"/>
          <w:w w:val="104"/>
          <w:position w:val="-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4"/>
          <w:position w:val="-1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37" w:after="0" w:line="27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4"/>
          <w:position w:val="-1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240"/>
          <w:cols w:num="2" w:equalWidth="0">
            <w:col w:w="2145" w:space="601"/>
            <w:col w:w="721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4" w:after="0" w:line="240" w:lineRule="auto"/>
        <w:ind w:left="112" w:right="8928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5" w:lineRule="auto"/>
        <w:ind w:left="112" w:right="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spacing w:before="2" w:after="0" w:line="240" w:lineRule="auto"/>
        <w:ind w:left="112" w:right="783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2" w:right="8343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Bubble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2" w:right="3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bubble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simplest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rithm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41" w:after="0" w:line="240" w:lineRule="auto"/>
        <w:ind w:left="112" w:right="483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bubbles”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2" w:right="891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2" w:right="407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bubble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2" w:right="899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9.693977pt;margin-top:22.07309pt;width:229.46605pt;height:72.09604pt;mso-position-horizontal-relative:page;mso-position-vertical-relative:paragraph;z-index:-555" coordorigin="1394,441" coordsize="4589,1442">
            <v:group style="position:absolute;left:1400;top:447;width:4578;height:2" coordorigin="1400,447" coordsize="4578,2">
              <v:shape style="position:absolute;left:1400;top:447;width:4578;height:2" coordorigin="1400,447" coordsize="4578,0" path="m1400,447l5977,447e" filled="f" stroked="t" strokeweight=".58004pt" strokecolor="#000000">
                <v:path arrowok="t"/>
              </v:shape>
            </v:group>
            <v:group style="position:absolute;left:1404;top:452;width:2;height:1421" coordorigin="1404,452" coordsize="2,1421">
              <v:shape style="position:absolute;left:1404;top:452;width:2;height:1421" coordorigin="1404,452" coordsize="0,1421" path="m1404,452l1404,1873e" filled="f" stroked="t" strokeweight=".580pt" strokecolor="#000000">
                <v:path arrowok="t"/>
              </v:shape>
            </v:group>
            <v:group style="position:absolute;left:2684;top:452;width:2;height:1421" coordorigin="2684,452" coordsize="2,1421">
              <v:shape style="position:absolute;left:2684;top:452;width:2;height:1421" coordorigin="2684,452" coordsize="0,1421" path="m2684,452l2684,1873e" filled="f" stroked="t" strokeweight=".580pt" strokecolor="#000000">
                <v:path arrowok="t"/>
              </v:shape>
            </v:group>
            <v:group style="position:absolute;left:3363;top:452;width:2;height:1421" coordorigin="3363,452" coordsize="2,1421">
              <v:shape style="position:absolute;left:3363;top:452;width:2;height:1421" coordorigin="3363,452" coordsize="0,1421" path="m3363,452l3363,1873e" filled="f" stroked="t" strokeweight=".580pt" strokecolor="#000000">
                <v:path arrowok="t"/>
              </v:shape>
            </v:group>
            <v:group style="position:absolute;left:4232;top:452;width:2;height:1421" coordorigin="4232,452" coordsize="2,1421">
              <v:shape style="position:absolute;left:4232;top:452;width:2;height:1421" coordorigin="4232,452" coordsize="0,1421" path="m4232,452l4232,1873e" filled="f" stroked="t" strokeweight=".58001pt" strokecolor="#000000">
                <v:path arrowok="t"/>
              </v:shape>
            </v:group>
            <v:group style="position:absolute;left:5103;top:452;width:2;height:1421" coordorigin="5103,452" coordsize="2,1421">
              <v:shape style="position:absolute;left:5103;top:452;width:2;height:1421" coordorigin="5103,452" coordsize="0,1421" path="m5103,452l5103,1873e" filled="f" stroked="t" strokeweight=".580pt" strokecolor="#000000">
                <v:path arrowok="t"/>
              </v:shape>
            </v:group>
            <v:group style="position:absolute;left:5973;top:452;width:2;height:1421" coordorigin="5973,452" coordsize="2,1421">
              <v:shape style="position:absolute;left:5973;top:452;width:2;height:1421" coordorigin="5973,452" coordsize="0,1421" path="m5973,452l5973,1873e" filled="f" stroked="t" strokeweight=".58001pt" strokecolor="#000000">
                <v:path arrowok="t"/>
              </v:shape>
            </v:group>
            <v:group style="position:absolute;left:1400;top:733;width:4578;height:2" coordorigin="1400,733" coordsize="4578,2">
              <v:shape style="position:absolute;left:1400;top:733;width:4578;height:2" coordorigin="1400,733" coordsize="4578,0" path="m1400,733l5977,733e" filled="f" stroked="t" strokeweight=".579980pt" strokecolor="#000000">
                <v:path arrowok="t"/>
              </v:shape>
            </v:group>
            <v:group style="position:absolute;left:2679;top:1018;width:3299;height:2" coordorigin="2679,1018" coordsize="3299,2">
              <v:shape style="position:absolute;left:2679;top:1018;width:3299;height:2" coordorigin="2679,1018" coordsize="3299,0" path="m2679,1018l5977,1018e" filled="f" stroked="t" strokeweight=".58004pt" strokecolor="#000000">
                <v:path arrowok="t"/>
              </v:shape>
            </v:group>
            <v:group style="position:absolute;left:2679;top:1304;width:3299;height:2" coordorigin="2679,1304" coordsize="3299,2">
              <v:shape style="position:absolute;left:2679;top:1304;width:3299;height:2" coordorigin="2679,1304" coordsize="3299,0" path="m2679,1304l5977,1304e" filled="f" stroked="t" strokeweight=".579980pt" strokecolor="#000000">
                <v:path arrowok="t"/>
              </v:shape>
            </v:group>
            <v:group style="position:absolute;left:2679;top:1592;width:3299;height:2" coordorigin="2679,1592" coordsize="3299,2">
              <v:shape style="position:absolute;left:2679;top:1592;width:3299;height:2" coordorigin="2679,1592" coordsize="3299,0" path="m2679,1592l5977,1592e" filled="f" stroked="t" strokeweight=".579980pt" strokecolor="#000000">
                <v:path arrowok="t"/>
              </v:shape>
            </v:group>
            <v:group style="position:absolute;left:1400;top:1878;width:4578;height:2" coordorigin="1400,1878" coordsize="4578,2">
              <v:shape style="position:absolute;left:1400;top:1878;width:4578;height:2" coordorigin="1400,1878" coordsize="4578,0" path="m1400,1878l5977,1878e" filled="f" stroked="t" strokeweight=".579980pt" strokecolor="#000000">
                <v:path arrowok="t"/>
              </v:shape>
            </v:group>
            <v:group style="position:absolute;left:2727;top:540;width:138;height:454" coordorigin="2727,540" coordsize="138,454">
              <v:shape style="position:absolute;left:2727;top:540;width:138;height:454" coordorigin="2727,540" coordsize="138,454" path="m2769,873l2727,887,2833,994,2848,894,2776,894,2769,873e" filled="t" fillcolor="#0000CC" stroked="f">
                <v:path arrowok="t"/>
                <v:fill/>
              </v:shape>
              <v:shape style="position:absolute;left:2727;top:540;width:138;height:454" coordorigin="2727,540" coordsize="138,454" path="m2812,859l2769,873,2776,894,2819,880,2813,862,2813,862,2812,859e" filled="t" fillcolor="#0000CC" stroked="f">
                <v:path arrowok="t"/>
                <v:fill/>
              </v:shape>
              <v:shape style="position:absolute;left:2727;top:540;width:138;height:454" coordorigin="2727,540" coordsize="138,454" path="m2855,845l2812,859,2813,860,2819,880,2776,894,2848,894,2855,845e" filled="t" fillcolor="#0000CC" stroked="f">
                <v:path arrowok="t"/>
                <v:fill/>
              </v:shape>
              <v:shape style="position:absolute;left:2727;top:540;width:138;height:454" coordorigin="2727,540" coordsize="138,454" path="m2778,647l2778,648,2777,649,2776,651,2776,653,2768,680,2763,710,2760,741,2758,772,2760,804,2763,836,2768,869,2769,871,2769,873,2812,859,2812,858,2812,858,2808,832,2805,802,2803,774,2804,745,2807,718,2812,692,2818,670,2817,670,2817,669,2778,647e" filled="t" fillcolor="#0000CC" stroked="f">
                <v:path arrowok="t"/>
                <v:fill/>
              </v:shape>
              <v:shape style="position:absolute;left:2727;top:540;width:138;height:454" coordorigin="2727,540" coordsize="138,454" path="m2812,859l2813,862,2813,860,2812,859e" filled="t" fillcolor="#0000CC" stroked="f">
                <v:path arrowok="t"/>
                <v:fill/>
              </v:shape>
              <v:shape style="position:absolute;left:2727;top:540;width:138;height:454" coordorigin="2727,540" coordsize="138,454" path="m2813,860l2813,862,2813,862,2813,860e" filled="t" fillcolor="#0000CC" stroked="f">
                <v:path arrowok="t"/>
                <v:fill/>
              </v:shape>
              <v:shape style="position:absolute;left:2727;top:540;width:138;height:454" coordorigin="2727,540" coordsize="138,454" path="m2812,859l2813,860,2812,859e" filled="t" fillcolor="#0000CC" stroked="f">
                <v:path arrowok="t"/>
                <v:fill/>
              </v:shape>
              <v:shape style="position:absolute;left:2727;top:540;width:138;height:454" coordorigin="2727,540" coordsize="138,454" path="m2812,858l2812,858,2812,859,2812,858e" filled="t" fillcolor="#0000CC" stroked="f">
                <v:path arrowok="t"/>
                <v:fill/>
              </v:shape>
              <v:shape style="position:absolute;left:2727;top:540;width:138;height:454" coordorigin="2727,540" coordsize="138,454" path="m2860,627l2789,627,2829,649,2818,668,2818,669,2856,691,2860,627e" filled="t" fillcolor="#0000CC" stroked="f">
                <v:path arrowok="t"/>
                <v:fill/>
              </v:shape>
              <v:shape style="position:absolute;left:2727;top:540;width:138;height:454" coordorigin="2727,540" coordsize="138,454" path="m2817,669l2817,670,2817,669,2817,669e" filled="t" fillcolor="#0000CC" stroked="f">
                <v:path arrowok="t"/>
                <v:fill/>
              </v:shape>
              <v:shape style="position:absolute;left:2727;top:540;width:138;height:454" coordorigin="2727,540" coordsize="138,454" path="m2818,669l2817,670,2818,670,2818,669,2818,669e" filled="t" fillcolor="#0000CC" stroked="f">
                <v:path arrowok="t"/>
                <v:fill/>
              </v:shape>
              <v:shape style="position:absolute;left:2727;top:540;width:138;height:454" coordorigin="2727,540" coordsize="138,454" path="m2818,668l2818,669,2818,669,2818,668e" filled="t" fillcolor="#0000CC" stroked="f">
                <v:path arrowok="t"/>
                <v:fill/>
              </v:shape>
              <v:shape style="position:absolute;left:2727;top:540;width:138;height:454" coordorigin="2727,540" coordsize="138,454" path="m2819,665l2817,669,2818,668,2819,665e" filled="t" fillcolor="#0000CC" stroked="f">
                <v:path arrowok="t"/>
                <v:fill/>
              </v:shape>
              <v:shape style="position:absolute;left:2727;top:540;width:138;height:454" coordorigin="2727,540" coordsize="138,454" path="m2789,627l2778,647,2817,669,2819,665,2820,665,2829,649,2789,627e" filled="t" fillcolor="#0000CC" stroked="f">
                <v:path arrowok="t"/>
                <v:fill/>
              </v:shape>
              <v:shape style="position:absolute;left:2727;top:540;width:138;height:454" coordorigin="2727,540" coordsize="138,454" path="m2820,665l2819,665,2818,668,2820,665e" filled="t" fillcolor="#0000CC" stroked="f">
                <v:path arrowok="t"/>
                <v:fill/>
              </v:shape>
              <v:shape style="position:absolute;left:2727;top:540;width:138;height:454" coordorigin="2727,540" coordsize="138,454" path="m2865,540l2739,624,2778,647,2789,627,2860,627,2865,540e" filled="t" fillcolor="#0000CC" stroked="f">
                <v:path arrowok="t"/>
                <v:fill/>
              </v:shape>
            </v:group>
            <v:group style="position:absolute;left:3551;top:759;width:138;height:453" coordorigin="3551,759" coordsize="138,453">
              <v:shape style="position:absolute;left:3551;top:759;width:138;height:453" coordorigin="3551,759" coordsize="138,453" path="m3593,1092l3551,1106,3657,1213,3672,1113,3600,1113,3593,1092e" filled="t" fillcolor="#0000CC" stroked="f">
                <v:path arrowok="t"/>
                <v:fill/>
              </v:shape>
              <v:shape style="position:absolute;left:3551;top:759;width:138;height:453" coordorigin="3551,759" coordsize="138,453" path="m3636,1078l3593,1092,3600,1113,3643,1099,3637,1081,3637,1081,3636,1078e" filled="t" fillcolor="#0000CC" stroked="f">
                <v:path arrowok="t"/>
                <v:fill/>
              </v:shape>
              <v:shape style="position:absolute;left:3551;top:759;width:138;height:453" coordorigin="3551,759" coordsize="138,453" path="m3679,1064l3636,1078,3637,1079,3643,1099,3600,1113,3672,1113,3679,1064e" filled="t" fillcolor="#0000CC" stroked="f">
                <v:path arrowok="t"/>
                <v:fill/>
              </v:shape>
              <v:shape style="position:absolute;left:3551;top:759;width:138;height:453" coordorigin="3551,759" coordsize="138,453" path="m3602,866l3602,867,3601,868,3600,870,3600,872,3592,899,3587,929,3584,960,3582,991,3584,1023,3587,1055,3593,1088,3593,1090,3593,1092,3636,1078,3636,1077,3636,1077,3632,1051,3628,1021,3627,993,3628,964,3631,937,3636,911,3642,889,3641,889,3642,888,3602,866e" filled="t" fillcolor="#0000CC" stroked="f">
                <v:path arrowok="t"/>
                <v:fill/>
              </v:shape>
              <v:shape style="position:absolute;left:3551;top:759;width:138;height:453" coordorigin="3551,759" coordsize="138,453" path="m3636,1078l3637,1081,3637,1079,3636,1078e" filled="t" fillcolor="#0000CC" stroked="f">
                <v:path arrowok="t"/>
                <v:fill/>
              </v:shape>
              <v:shape style="position:absolute;left:3551;top:759;width:138;height:453" coordorigin="3551,759" coordsize="138,453" path="m3637,1079l3637,1081,3637,1081,3637,1079e" filled="t" fillcolor="#0000CC" stroked="f">
                <v:path arrowok="t"/>
                <v:fill/>
              </v:shape>
              <v:shape style="position:absolute;left:3551;top:759;width:138;height:453" coordorigin="3551,759" coordsize="138,453" path="m3636,1078l3637,1079,3636,1078e" filled="t" fillcolor="#0000CC" stroked="f">
                <v:path arrowok="t"/>
                <v:fill/>
              </v:shape>
              <v:shape style="position:absolute;left:3551;top:759;width:138;height:453" coordorigin="3551,759" coordsize="138,453" path="m3636,1077l3636,1077,3636,1078,3636,1077e" filled="t" fillcolor="#0000CC" stroked="f">
                <v:path arrowok="t"/>
                <v:fill/>
              </v:shape>
              <v:shape style="position:absolute;left:3551;top:759;width:138;height:453" coordorigin="3551,759" coordsize="138,453" path="m3684,846l3613,846,3653,868,3642,887,3642,888,3681,910,3684,846e" filled="t" fillcolor="#0000CC" stroked="f">
                <v:path arrowok="t"/>
                <v:fill/>
              </v:shape>
              <v:shape style="position:absolute;left:3551;top:759;width:138;height:453" coordorigin="3551,759" coordsize="138,453" path="m3642,888l3641,889,3642,888,3642,888e" filled="t" fillcolor="#0000CC" stroked="f">
                <v:path arrowok="t"/>
                <v:fill/>
              </v:shape>
              <v:shape style="position:absolute;left:3551;top:759;width:138;height:453" coordorigin="3551,759" coordsize="138,453" path="m3642,888l3641,889,3642,889,3642,888,3642,888e" filled="t" fillcolor="#0000CC" stroked="f">
                <v:path arrowok="t"/>
                <v:fill/>
              </v:shape>
              <v:shape style="position:absolute;left:3551;top:759;width:138;height:453" coordorigin="3551,759" coordsize="138,453" path="m3642,887l3642,888,3642,888,3642,887e" filled="t" fillcolor="#0000CC" stroked="f">
                <v:path arrowok="t"/>
                <v:fill/>
              </v:shape>
              <v:shape style="position:absolute;left:3551;top:759;width:138;height:453" coordorigin="3551,759" coordsize="138,453" path="m3643,884l3642,888,3642,887,3643,884e" filled="t" fillcolor="#0000CC" stroked="f">
                <v:path arrowok="t"/>
                <v:fill/>
              </v:shape>
              <v:shape style="position:absolute;left:3551;top:759;width:138;height:453" coordorigin="3551,759" coordsize="138,453" path="m3613,846l3602,866,3642,888,3643,884,3644,884,3653,868,3613,846e" filled="t" fillcolor="#0000CC" stroked="f">
                <v:path arrowok="t"/>
                <v:fill/>
              </v:shape>
              <v:shape style="position:absolute;left:3551;top:759;width:138;height:453" coordorigin="3551,759" coordsize="138,453" path="m3644,884l3643,884,3642,887,3644,884e" filled="t" fillcolor="#0000CC" stroked="f">
                <v:path arrowok="t"/>
                <v:fill/>
              </v:shape>
              <v:shape style="position:absolute;left:3551;top:759;width:138;height:453" coordorigin="3551,759" coordsize="138,453" path="m3689,759l3563,843,3602,866,3613,846,3684,846,3689,759e" filled="t" fillcolor="#0000CC" stroked="f">
                <v:path arrowok="t"/>
                <v:fill/>
              </v:shape>
            </v:group>
            <v:group style="position:absolute;left:4369;top:1066;width:138;height:454" coordorigin="4369,1066" coordsize="138,454">
              <v:shape style="position:absolute;left:4369;top:1066;width:138;height:454" coordorigin="4369,1066" coordsize="138,454" path="m4411,1399l4369,1413,4475,1520,4490,1420,4418,1420,4411,1399e" filled="t" fillcolor="#0000CC" stroked="f">
                <v:path arrowok="t"/>
                <v:fill/>
              </v:shape>
              <v:shape style="position:absolute;left:4369;top:1066;width:138;height:454" coordorigin="4369,1066" coordsize="138,454" path="m4454,1385l4411,1399,4418,1420,4461,1406,4455,1388,4455,1388,4454,1385e" filled="t" fillcolor="#0000CC" stroked="f">
                <v:path arrowok="t"/>
                <v:fill/>
              </v:shape>
              <v:shape style="position:absolute;left:4369;top:1066;width:138;height:454" coordorigin="4369,1066" coordsize="138,454" path="m4497,1371l4454,1385,4454,1386,4461,1406,4418,1420,4490,1420,4497,1371e" filled="t" fillcolor="#0000CC" stroked="f">
                <v:path arrowok="t"/>
                <v:fill/>
              </v:shape>
              <v:shape style="position:absolute;left:4369;top:1066;width:138;height:454" coordorigin="4369,1066" coordsize="138,454" path="m4420,1173l4420,1174,4419,1175,4418,1179,4410,1206,4405,1236,4402,1267,4400,1298,4402,1330,4405,1362,4411,1397,4411,1398,4411,1399,4411,1399,4454,1385,4454,1385,4454,1385,4450,1358,4447,1328,4445,1300,4446,1271,4449,1244,4454,1218,4460,1196,4459,1196,4459,1195,4420,1173e" filled="t" fillcolor="#0000CC" stroked="f">
                <v:path arrowok="t"/>
                <v:fill/>
              </v:shape>
              <v:shape style="position:absolute;left:4369;top:1066;width:138;height:454" coordorigin="4369,1066" coordsize="138,454" path="m4454,1385l4455,1388,4454,1386,4454,1385e" filled="t" fillcolor="#0000CC" stroked="f">
                <v:path arrowok="t"/>
                <v:fill/>
              </v:shape>
              <v:shape style="position:absolute;left:4369;top:1066;width:138;height:454" coordorigin="4369,1066" coordsize="138,454" path="m4454,1386l4455,1388,4455,1388,4454,1386e" filled="t" fillcolor="#0000CC" stroked="f">
                <v:path arrowok="t"/>
                <v:fill/>
              </v:shape>
              <v:shape style="position:absolute;left:4369;top:1066;width:138;height:454" coordorigin="4369,1066" coordsize="138,454" path="m4454,1385l4454,1386,4454,1385e" filled="t" fillcolor="#0000CC" stroked="f">
                <v:path arrowok="t"/>
                <v:fill/>
              </v:shape>
              <v:shape style="position:absolute;left:4369;top:1066;width:138;height:454" coordorigin="4369,1066" coordsize="138,454" path="m4454,1385l4454,1385,4454,1385,4454,1385e" filled="t" fillcolor="#0000CC" stroked="f">
                <v:path arrowok="t"/>
                <v:fill/>
              </v:shape>
              <v:shape style="position:absolute;left:4369;top:1066;width:138;height:454" coordorigin="4369,1066" coordsize="138,454" path="m4502,1153l4431,1153,4471,1175,4461,1193,4460,1195,4498,1217,4502,1153e" filled="t" fillcolor="#0000CC" stroked="f">
                <v:path arrowok="t"/>
                <v:fill/>
              </v:shape>
              <v:shape style="position:absolute;left:4369;top:1066;width:138;height:454" coordorigin="4369,1066" coordsize="138,454" path="m4459,1195l4459,1196,4459,1195,4459,1195e" filled="t" fillcolor="#0000CC" stroked="f">
                <v:path arrowok="t"/>
                <v:fill/>
              </v:shape>
              <v:shape style="position:absolute;left:4369;top:1066;width:138;height:454" coordorigin="4369,1066" coordsize="138,454" path="m4459,1195l4459,1196,4460,1196,4460,1195,4459,1195e" filled="t" fillcolor="#0000CC" stroked="f">
                <v:path arrowok="t"/>
                <v:fill/>
              </v:shape>
              <v:shape style="position:absolute;left:4369;top:1066;width:138;height:454" coordorigin="4369,1066" coordsize="138,454" path="m4461,1193l4459,1195,4460,1195,4461,1193e" filled="t" fillcolor="#0000CC" stroked="f">
                <v:path arrowok="t"/>
                <v:fill/>
              </v:shape>
              <v:shape style="position:absolute;left:4369;top:1066;width:138;height:454" coordorigin="4369,1066" coordsize="138,454" path="m4461,1191l4459,1195,4461,1193,4461,1191e" filled="t" fillcolor="#0000CC" stroked="f">
                <v:path arrowok="t"/>
                <v:fill/>
              </v:shape>
              <v:shape style="position:absolute;left:4369;top:1066;width:138;height:454" coordorigin="4369,1066" coordsize="138,454" path="m4431,1153l4420,1173,4459,1195,4461,1191,4462,1191,4471,1175,4431,1153e" filled="t" fillcolor="#0000CC" stroked="f">
                <v:path arrowok="t"/>
                <v:fill/>
              </v:shape>
              <v:shape style="position:absolute;left:4369;top:1066;width:138;height:454" coordorigin="4369,1066" coordsize="138,454" path="m4462,1191l4461,1191,4461,1193,4462,1191e" filled="t" fillcolor="#0000CC" stroked="f">
                <v:path arrowok="t"/>
                <v:fill/>
              </v:shape>
              <v:shape style="position:absolute;left:4369;top:1066;width:138;height:454" coordorigin="4369,1066" coordsize="138,454" path="m4507,1066l4381,1150,4420,1173,4431,1153,4502,1153,4507,1066e" filled="t" fillcolor="#0000CC" stroked="f">
                <v:path arrowok="t"/>
                <v:fill/>
              </v:shape>
            </v:group>
            <v:group style="position:absolute;left:5218;top:1112;width:138;height:454" coordorigin="5218,1112" coordsize="138,454">
              <v:shape style="position:absolute;left:5218;top:1112;width:138;height:454" coordorigin="5218,1112" coordsize="138,454" path="m5260,1445l5218,1459,5324,1566,5339,1466,5267,1466,5260,1445e" filled="t" fillcolor="#0000CC" stroked="f">
                <v:path arrowok="t"/>
                <v:fill/>
              </v:shape>
              <v:shape style="position:absolute;left:5218;top:1112;width:138;height:454" coordorigin="5218,1112" coordsize="138,454" path="m5303,1431l5260,1445,5267,1466,5310,1452,5304,1434,5304,1434,5303,1431e" filled="t" fillcolor="#0000CC" stroked="f">
                <v:path arrowok="t"/>
                <v:fill/>
              </v:shape>
              <v:shape style="position:absolute;left:5218;top:1112;width:138;height:454" coordorigin="5218,1112" coordsize="138,454" path="m5346,1417l5303,1431,5303,1432,5310,1452,5267,1466,5339,1466,5346,1417e" filled="t" fillcolor="#0000CC" stroked="f">
                <v:path arrowok="t"/>
                <v:fill/>
              </v:shape>
              <v:shape style="position:absolute;left:5218;top:1112;width:138;height:454" coordorigin="5218,1112" coordsize="138,454" path="m5269,1219l5269,1220,5268,1222,5267,1225,5259,1252,5254,1282,5251,1313,5249,1344,5251,1376,5254,1408,5260,1442,5260,1444,5260,1445,5260,1445,5303,1431,5303,1430,5303,1430,5299,1404,5296,1374,5294,1346,5295,1317,5298,1290,5303,1264,5309,1242,5308,1242,5308,1241,5269,1219e" filled="t" fillcolor="#0000CC" stroked="f">
                <v:path arrowok="t"/>
                <v:fill/>
              </v:shape>
              <v:shape style="position:absolute;left:5218;top:1112;width:138;height:454" coordorigin="5218,1112" coordsize="138,454" path="m5303,1431l5304,1434,5303,1432,5303,1431e" filled="t" fillcolor="#0000CC" stroked="f">
                <v:path arrowok="t"/>
                <v:fill/>
              </v:shape>
              <v:shape style="position:absolute;left:5218;top:1112;width:138;height:454" coordorigin="5218,1112" coordsize="138,454" path="m5303,1432l5304,1434,5304,1434,5303,1432e" filled="t" fillcolor="#0000CC" stroked="f">
                <v:path arrowok="t"/>
                <v:fill/>
              </v:shape>
              <v:shape style="position:absolute;left:5218;top:1112;width:138;height:454" coordorigin="5218,1112" coordsize="138,454" path="m5303,1431l5303,1432,5303,1431e" filled="t" fillcolor="#0000CC" stroked="f">
                <v:path arrowok="t"/>
                <v:fill/>
              </v:shape>
              <v:shape style="position:absolute;left:5218;top:1112;width:138;height:454" coordorigin="5218,1112" coordsize="138,454" path="m5303,1430l5303,1430,5303,1431,5303,1430e" filled="t" fillcolor="#0000CC" stroked="f">
                <v:path arrowok="t"/>
                <v:fill/>
              </v:shape>
              <v:shape style="position:absolute;left:5218;top:1112;width:138;height:454" coordorigin="5218,1112" coordsize="138,454" path="m5351,1199l5280,1199,5320,1221,5310,1239,5309,1241,5347,1263,5351,1199e" filled="t" fillcolor="#0000CC" stroked="f">
                <v:path arrowok="t"/>
                <v:fill/>
              </v:shape>
              <v:shape style="position:absolute;left:5218;top:1112;width:138;height:454" coordorigin="5218,1112" coordsize="138,454" path="m5308,1241l5308,1242,5308,1241,5308,1241e" filled="t" fillcolor="#0000CC" stroked="f">
                <v:path arrowok="t"/>
                <v:fill/>
              </v:shape>
              <v:shape style="position:absolute;left:5218;top:1112;width:138;height:454" coordorigin="5218,1112" coordsize="138,454" path="m5309,1241l5308,1242,5309,1242,5309,1241,5309,1241e" filled="t" fillcolor="#0000CC" stroked="f">
                <v:path arrowok="t"/>
                <v:fill/>
              </v:shape>
              <v:shape style="position:absolute;left:5218;top:1112;width:138;height:454" coordorigin="5218,1112" coordsize="138,454" path="m5310,1239l5309,1241,5309,1241,5310,1239e" filled="t" fillcolor="#0000CC" stroked="f">
                <v:path arrowok="t"/>
                <v:fill/>
              </v:shape>
              <v:shape style="position:absolute;left:5218;top:1112;width:138;height:454" coordorigin="5218,1112" coordsize="138,454" path="m5310,1237l5308,1241,5310,1239,5310,1237e" filled="t" fillcolor="#0000CC" stroked="f">
                <v:path arrowok="t"/>
                <v:fill/>
              </v:shape>
              <v:shape style="position:absolute;left:5218;top:1112;width:138;height:454" coordorigin="5218,1112" coordsize="138,454" path="m5280,1199l5269,1219,5308,1241,5310,1237,5311,1237,5320,1221,5280,1199e" filled="t" fillcolor="#0000CC" stroked="f">
                <v:path arrowok="t"/>
                <v:fill/>
              </v:shape>
              <v:shape style="position:absolute;left:5218;top:1112;width:138;height:454" coordorigin="5218,1112" coordsize="138,454" path="m5311,1237l5310,1237,5310,1239,5311,1237e" filled="t" fillcolor="#0000CC" stroked="f">
                <v:path arrowok="t"/>
                <v:fill/>
              </v:shape>
              <v:shape style="position:absolute;left:5218;top:1112;width:138;height:454" coordorigin="5218,1112" coordsize="138,454" path="m5356,1112l5230,1196,5269,1219,5280,1199,5351,1199,5356,1112e" filled="t" fillcolor="#0000CC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Solu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72" w:right="-20"/>
        <w:jc w:val="left"/>
        <w:tabs>
          <w:tab w:pos="1920" w:val="left"/>
          <w:tab w:pos="2680" w:val="left"/>
          <w:tab w:pos="3560" w:val="left"/>
          <w:tab w:pos="44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Fir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pass</w:t>
        <w:tab/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</w:t>
      </w:r>
    </w:p>
    <w:p>
      <w:pPr>
        <w:spacing w:before="5" w:after="0" w:line="240" w:lineRule="auto"/>
        <w:ind w:left="1924" w:right="-20"/>
        <w:jc w:val="left"/>
        <w:tabs>
          <w:tab w:pos="2680" w:val="left"/>
          <w:tab w:pos="3560" w:val="left"/>
          <w:tab w:pos="44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</w:p>
    <w:p>
      <w:pPr>
        <w:spacing w:before="9" w:after="0" w:line="240" w:lineRule="auto"/>
        <w:ind w:left="1924" w:right="-20"/>
        <w:jc w:val="left"/>
        <w:tabs>
          <w:tab w:pos="2680" w:val="left"/>
          <w:tab w:pos="3560" w:val="left"/>
          <w:tab w:pos="44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</w:p>
    <w:p>
      <w:pPr>
        <w:spacing w:before="12" w:after="0" w:line="240" w:lineRule="auto"/>
        <w:ind w:left="1924" w:right="-20"/>
        <w:jc w:val="left"/>
        <w:tabs>
          <w:tab w:pos="2680" w:val="left"/>
          <w:tab w:pos="3560" w:val="left"/>
          <w:tab w:pos="44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</w:p>
    <w:p>
      <w:pPr>
        <w:spacing w:before="9" w:after="0" w:line="240" w:lineRule="auto"/>
        <w:ind w:left="1924" w:right="-20"/>
        <w:jc w:val="left"/>
        <w:tabs>
          <w:tab w:pos="2680" w:val="left"/>
          <w:tab w:pos="3560" w:val="left"/>
          <w:tab w:pos="44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240"/>
        </w:sectPr>
      </w:pPr>
      <w:rPr/>
    </w:p>
    <w:p>
      <w:pPr>
        <w:spacing w:before="66" w:after="0" w:line="240" w:lineRule="auto"/>
        <w:ind w:left="472" w:right="-20"/>
        <w:jc w:val="left"/>
        <w:tabs>
          <w:tab w:pos="2140" w:val="left"/>
          <w:tab w:pos="2920" w:val="left"/>
          <w:tab w:pos="37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pass</w:t>
        <w:tab/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</w:t>
      </w:r>
    </w:p>
    <w:p>
      <w:pPr>
        <w:spacing w:before="5" w:after="0" w:line="240" w:lineRule="auto"/>
        <w:ind w:left="2152" w:right="-20"/>
        <w:jc w:val="left"/>
        <w:tabs>
          <w:tab w:pos="2920" w:val="left"/>
          <w:tab w:pos="37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</w:p>
    <w:p>
      <w:pPr>
        <w:spacing w:before="9" w:after="0" w:line="240" w:lineRule="auto"/>
        <w:ind w:left="2152" w:right="-20"/>
        <w:jc w:val="left"/>
        <w:tabs>
          <w:tab w:pos="2920" w:val="left"/>
          <w:tab w:pos="37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</w:p>
    <w:p>
      <w:pPr>
        <w:spacing w:before="12" w:after="0" w:line="240" w:lineRule="auto"/>
        <w:ind w:left="2152" w:right="-20"/>
        <w:jc w:val="left"/>
        <w:tabs>
          <w:tab w:pos="2920" w:val="left"/>
          <w:tab w:pos="37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</w:p>
    <w:p>
      <w:pPr>
        <w:spacing w:before="62" w:after="0" w:line="295" w:lineRule="exact"/>
        <w:ind w:left="2142" w:right="-20"/>
        <w:jc w:val="left"/>
        <w:tabs>
          <w:tab w:pos="2900" w:val="left"/>
          <w:tab w:pos="3680" w:val="left"/>
        </w:tabs>
        <w:rPr>
          <w:rFonts w:ascii="Times New Roman" w:hAnsi="Times New Roman" w:cs="Times New Roman" w:eastAsia="Times New Roman"/>
          <w:sz w:val="26"/>
          <w:szCs w:val="26"/>
        </w:rPr>
      </w:pPr>
      <w:rPr/>
      <w:r>
        <w:rPr/>
        <w:pict>
          <v:group style="position:absolute;margin-left:69.694pt;margin-top:36.678055pt;width:151.686005pt;height:83.5pt;mso-position-horizontal-relative:page;mso-position-vertical-relative:paragraph;z-index:-551" coordorigin="1394,734" coordsize="3034,1670">
            <v:group style="position:absolute;left:1400;top:739;width:3022;height:2" coordorigin="1400,739" coordsize="3022,2">
              <v:shape style="position:absolute;left:1400;top:739;width:3022;height:2" coordorigin="1400,739" coordsize="3022,0" path="m1400,739l4422,739e" filled="f" stroked="t" strokeweight=".580pt" strokecolor="#000000">
                <v:path arrowok="t"/>
              </v:shape>
            </v:group>
            <v:group style="position:absolute;left:1404;top:744;width:2;height:1649" coordorigin="1404,744" coordsize="2,1649">
              <v:shape style="position:absolute;left:1404;top:744;width:2;height:1649" coordorigin="1404,744" coordsize="0,1649" path="m1404,744l1404,2393e" filled="f" stroked="t" strokeweight=".580pt" strokecolor="#000000">
                <v:path arrowok="t"/>
              </v:shape>
            </v:group>
            <v:group style="position:absolute;left:2864;top:744;width:2;height:1649" coordorigin="2864,744" coordsize="2,1649">
              <v:shape style="position:absolute;left:2864;top:744;width:2;height:1649" coordorigin="2864,744" coordsize="0,1649" path="m2864,744l2864,2393e" filled="f" stroked="t" strokeweight=".580pt" strokecolor="#000000">
                <v:path arrowok="t"/>
              </v:shape>
            </v:group>
            <v:group style="position:absolute;left:3642;top:744;width:2;height:1649" coordorigin="3642,744" coordsize="2,1649">
              <v:shape style="position:absolute;left:3642;top:744;width:2;height:1649" coordorigin="3642,744" coordsize="0,1649" path="m3642,744l3642,2393e" filled="f" stroked="t" strokeweight=".580pt" strokecolor="#000000">
                <v:path arrowok="t"/>
              </v:shape>
            </v:group>
            <v:group style="position:absolute;left:4417;top:744;width:2;height:1649" coordorigin="4417,744" coordsize="2,1649">
              <v:shape style="position:absolute;left:4417;top:744;width:2;height:1649" coordorigin="4417,744" coordsize="0,1649" path="m4417,744l4417,2393e" filled="f" stroked="t" strokeweight=".580pt" strokecolor="#000000">
                <v:path arrowok="t"/>
              </v:shape>
            </v:group>
            <v:group style="position:absolute;left:1400;top:1025;width:3022;height:2" coordorigin="1400,1025" coordsize="3022,2">
              <v:shape style="position:absolute;left:1400;top:1025;width:3022;height:2" coordorigin="1400,1025" coordsize="3022,0" path="m1400,1025l4422,1025e" filled="f" stroked="t" strokeweight=".580pt" strokecolor="#000000">
                <v:path arrowok="t"/>
              </v:shape>
            </v:group>
            <v:group style="position:absolute;left:2859;top:1311;width:1563;height:2" coordorigin="2859,1311" coordsize="1563,2">
              <v:shape style="position:absolute;left:2859;top:1311;width:1563;height:2" coordorigin="2859,1311" coordsize="1563,0" path="m2859,1311l4422,1311e" filled="f" stroked="t" strokeweight=".580pt" strokecolor="#000000">
                <v:path arrowok="t"/>
              </v:shape>
            </v:group>
            <v:group style="position:absolute;left:3148;top:1647;width:2;height:295" coordorigin="3148,1647" coordsize="2,295">
              <v:shape style="position:absolute;left:3148;top:1647;width:2;height:295" coordorigin="3148,1647" coordsize="0,295" path="m3148,1647l3148,1942e" filled="f" stroked="t" strokeweight=".585923pt" strokecolor="#000000">
                <v:path arrowok="t"/>
              </v:shape>
            </v:group>
            <v:group style="position:absolute;left:3346;top:1647;width:2;height:295" coordorigin="3346,1647" coordsize="2,295">
              <v:shape style="position:absolute;left:3346;top:1647;width:2;height:295" coordorigin="3346,1647" coordsize="0,295" path="m3346,1647l3346,1942e" filled="f" stroked="t" strokeweight=".585923pt" strokecolor="#000000">
                <v:path arrowok="t"/>
              </v:shape>
            </v:group>
            <v:group style="position:absolute;left:3143;top:1652;width:210;height:2" coordorigin="3143,1652" coordsize="210,2">
              <v:shape style="position:absolute;left:3143;top:1652;width:210;height:2" coordorigin="3143,1652" coordsize="210,0" path="m3143,1652l3352,1652e" filled="f" stroked="t" strokeweight=".607515pt" strokecolor="#000000">
                <v:path arrowok="t"/>
              </v:shape>
            </v:group>
            <v:group style="position:absolute;left:3143;top:1936;width:210;height:2" coordorigin="3143,1936" coordsize="210,2">
              <v:shape style="position:absolute;left:3143;top:1936;width:210;height:2" coordorigin="3143,1936" coordsize="210,0" path="m3143,1936l3352,1936e" filled="f" stroked="t" strokeweight=".607515pt" strokecolor="#000000">
                <v:path arrowok="t"/>
              </v:shape>
            </v:group>
            <v:group style="position:absolute;left:3925;top:1647;width:2;height:295" coordorigin="3925,1647" coordsize="2,295">
              <v:shape style="position:absolute;left:3925;top:1647;width:2;height:295" coordorigin="3925,1647" coordsize="0,295" path="m3925,1647l3925,1942e" filled="f" stroked="t" strokeweight=".585923pt" strokecolor="#000000">
                <v:path arrowok="t"/>
              </v:shape>
            </v:group>
            <v:group style="position:absolute;left:4123;top:1647;width:2;height:295" coordorigin="4123,1647" coordsize="2,295">
              <v:shape style="position:absolute;left:4123;top:1647;width:2;height:295" coordorigin="4123,1647" coordsize="0,295" path="m4123,1647l4123,1942e" filled="f" stroked="t" strokeweight=".585923pt" strokecolor="#000000">
                <v:path arrowok="t"/>
              </v:shape>
            </v:group>
            <v:group style="position:absolute;left:3920;top:1652;width:210;height:2" coordorigin="3920,1652" coordsize="210,2">
              <v:shape style="position:absolute;left:3920;top:1652;width:210;height:2" coordorigin="3920,1652" coordsize="210,0" path="m3920,1652l4129,1652e" filled="f" stroked="t" strokeweight=".607515pt" strokecolor="#000000">
                <v:path arrowok="t"/>
              </v:shape>
            </v:group>
            <v:group style="position:absolute;left:3920;top:1936;width:210;height:2" coordorigin="3920,1936" coordsize="210,2">
              <v:shape style="position:absolute;left:3920;top:1936;width:210;height:2" coordorigin="3920,1936" coordsize="210,0" path="m3920,1936l4129,1936e" filled="f" stroked="t" strokeweight=".607515pt" strokecolor="#000000">
                <v:path arrowok="t"/>
              </v:shape>
            </v:group>
            <v:group style="position:absolute;left:2859;top:1596;width:1563;height:2" coordorigin="2859,1596" coordsize="1563,2">
              <v:shape style="position:absolute;left:2859;top:1596;width:1563;height:2" coordorigin="2859,1596" coordsize="1563,0" path="m2859,1596l4422,1596e" filled="f" stroked="t" strokeweight=".580pt" strokecolor="#000000">
                <v:path arrowok="t"/>
              </v:shape>
            </v:group>
            <v:group style="position:absolute;left:3160;top:2048;width:2;height:298" coordorigin="3160,2048" coordsize="2,298">
              <v:shape style="position:absolute;left:3160;top:2048;width:2;height:298" coordorigin="3160,2048" coordsize="0,298" path="m3160,2048l3160,2346e" filled="f" stroked="t" strokeweight=".587157pt" strokecolor="#000000">
                <v:path arrowok="t"/>
              </v:shape>
            </v:group>
            <v:group style="position:absolute;left:3338;top:2048;width:2;height:298" coordorigin="3338,2048" coordsize="2,298">
              <v:shape style="position:absolute;left:3338;top:2048;width:2;height:298" coordorigin="3338,2048" coordsize="0,298" path="m3338,2048l3338,2346e" filled="f" stroked="t" strokeweight=".587157pt" strokecolor="#000000">
                <v:path arrowok="t"/>
              </v:shape>
            </v:group>
            <v:group style="position:absolute;left:3155;top:2053;width:189;height:2" coordorigin="3155,2053" coordsize="189,2">
              <v:shape style="position:absolute;left:3155;top:2053;width:189;height:2" coordorigin="3155,2053" coordsize="189,0" path="m3155,2053l3344,2053e" filled="f" stroked="t" strokeweight=".631817pt" strokecolor="#000000">
                <v:path arrowok="t"/>
              </v:shape>
            </v:group>
            <v:group style="position:absolute;left:3155;top:2339;width:189;height:2" coordorigin="3155,2339" coordsize="189,2">
              <v:shape style="position:absolute;left:3155;top:2339;width:189;height:2" coordorigin="3155,2339" coordsize="189,0" path="m3155,2339l3344,2339e" filled="f" stroked="t" strokeweight=".631817pt" strokecolor="#000000">
                <v:path arrowok="t"/>
              </v:shape>
            </v:group>
            <v:group style="position:absolute;left:3938;top:2048;width:2;height:298" coordorigin="3938,2048" coordsize="2,298">
              <v:shape style="position:absolute;left:3938;top:2048;width:2;height:298" coordorigin="3938,2048" coordsize="0,298" path="m3938,2048l3938,2346e" filled="f" stroked="t" strokeweight=".587157pt" strokecolor="#000000">
                <v:path arrowok="t"/>
              </v:shape>
            </v:group>
            <v:group style="position:absolute;left:4116;top:2048;width:2;height:298" coordorigin="4116,2048" coordsize="2,298">
              <v:shape style="position:absolute;left:4116;top:2048;width:2;height:298" coordorigin="4116,2048" coordsize="0,298" path="m4116,2048l4116,2346e" filled="f" stroked="t" strokeweight=".587157pt" strokecolor="#000000">
                <v:path arrowok="t"/>
              </v:shape>
            </v:group>
            <v:group style="position:absolute;left:3933;top:2053;width:189;height:2" coordorigin="3933,2053" coordsize="189,2">
              <v:shape style="position:absolute;left:3933;top:2053;width:189;height:2" coordorigin="3933,2053" coordsize="189,0" path="m3933,2053l4122,2053e" filled="f" stroked="t" strokeweight=".631817pt" strokecolor="#000000">
                <v:path arrowok="t"/>
              </v:shape>
            </v:group>
            <v:group style="position:absolute;left:3933;top:2339;width:189;height:2" coordorigin="3933,2339" coordsize="189,2">
              <v:shape style="position:absolute;left:3933;top:2339;width:189;height:2" coordorigin="3933,2339" coordsize="189,0" path="m3933,2339l4122,2339e" filled="f" stroked="t" strokeweight=".631817pt" strokecolor="#000000">
                <v:path arrowok="t"/>
              </v:shape>
            </v:group>
            <v:group style="position:absolute;left:2859;top:1997;width:1563;height:2" coordorigin="2859,1997" coordsize="1563,2">
              <v:shape style="position:absolute;left:2859;top:1997;width:1563;height:2" coordorigin="2859,1997" coordsize="1563,0" path="m2859,1997l4422,1997e" filled="f" stroked="t" strokeweight=".58001pt" strokecolor="#000000">
                <v:path arrowok="t"/>
              </v:shape>
            </v:group>
            <v:group style="position:absolute;left:1400;top:2398;width:3022;height:2" coordorigin="1400,2398" coordsize="3022,2">
              <v:shape style="position:absolute;left:1400;top:2398;width:3022;height:2" coordorigin="1400,2398" coordsize="3022,0" path="m1400,2398l4422,2398e" filled="f" stroked="t" strokeweight=".580pt" strokecolor="#000000">
                <v:path arrowok="t"/>
              </v:shape>
            </v:group>
            <v:group style="position:absolute;left:3772;top:1115;width:138;height:454" coordorigin="3772,1115" coordsize="138,454">
              <v:shape style="position:absolute;left:3772;top:1115;width:138;height:454" coordorigin="3772,1115" coordsize="138,454" path="m3814,1448l3772,1462,3878,1569,3893,1469,3821,1469,3814,1448e" filled="t" fillcolor="#0000CC" stroked="f">
                <v:path arrowok="t"/>
                <v:fill/>
              </v:shape>
              <v:shape style="position:absolute;left:3772;top:1115;width:138;height:454" coordorigin="3772,1115" coordsize="138,454" path="m3857,1434l3814,1448,3821,1469,3864,1455,3858,1437,3858,1437,3857,1434e" filled="t" fillcolor="#0000CC" stroked="f">
                <v:path arrowok="t"/>
                <v:fill/>
              </v:shape>
              <v:shape style="position:absolute;left:3772;top:1115;width:138;height:454" coordorigin="3772,1115" coordsize="138,454" path="m3900,1420l3857,1434,3857,1435,3864,1455,3821,1469,3893,1469,3900,1420e" filled="t" fillcolor="#0000CC" stroked="f">
                <v:path arrowok="t"/>
                <v:fill/>
              </v:shape>
              <v:shape style="position:absolute;left:3772;top:1115;width:138;height:454" coordorigin="3772,1115" coordsize="138,454" path="m3823,1222l3823,1223,3822,1224,3821,1228,3813,1255,3808,1285,3805,1316,3803,1347,3805,1379,3808,1411,3813,1444,3814,1445,3814,1447,3814,1448,3814,1448,3857,1434,3857,1433,3857,1433,3853,1407,3850,1377,3848,1348,3849,1320,3852,1293,3857,1267,3863,1245,3862,1245,3862,1244,3823,1222e" filled="t" fillcolor="#0000CC" stroked="f">
                <v:path arrowok="t"/>
                <v:fill/>
              </v:shape>
              <v:shape style="position:absolute;left:3772;top:1115;width:138;height:454" coordorigin="3772,1115" coordsize="138,454" path="m3857,1434l3858,1437,3857,1435,3857,1434e" filled="t" fillcolor="#0000CC" stroked="f">
                <v:path arrowok="t"/>
                <v:fill/>
              </v:shape>
              <v:shape style="position:absolute;left:3772;top:1115;width:138;height:454" coordorigin="3772,1115" coordsize="138,454" path="m3857,1435l3858,1437,3858,1437,3857,1435e" filled="t" fillcolor="#0000CC" stroked="f">
                <v:path arrowok="t"/>
                <v:fill/>
              </v:shape>
              <v:shape style="position:absolute;left:3772;top:1115;width:138;height:454" coordorigin="3772,1115" coordsize="138,454" path="m3857,1434l3857,1435,3857,1434e" filled="t" fillcolor="#0000CC" stroked="f">
                <v:path arrowok="t"/>
                <v:fill/>
              </v:shape>
              <v:shape style="position:absolute;left:3772;top:1115;width:138;height:454" coordorigin="3772,1115" coordsize="138,454" path="m3857,1433l3857,1433,3857,1434,3857,1433e" filled="t" fillcolor="#0000CC" stroked="f">
                <v:path arrowok="t"/>
                <v:fill/>
              </v:shape>
              <v:shape style="position:absolute;left:3772;top:1115;width:138;height:454" coordorigin="3772,1115" coordsize="138,454" path="m3905,1202l3834,1202,3874,1224,3864,1242,3863,1244,3901,1266,3905,1202e" filled="t" fillcolor="#0000CC" stroked="f">
                <v:path arrowok="t"/>
                <v:fill/>
              </v:shape>
              <v:shape style="position:absolute;left:3772;top:1115;width:138;height:454" coordorigin="3772,1115" coordsize="138,454" path="m3862,1244l3862,1245,3862,1244,3862,1244e" filled="t" fillcolor="#0000CC" stroked="f">
                <v:path arrowok="t"/>
                <v:fill/>
              </v:shape>
              <v:shape style="position:absolute;left:3772;top:1115;width:138;height:454" coordorigin="3772,1115" coordsize="138,454" path="m3862,1244l3862,1245,3863,1245,3863,1244,3862,1244e" filled="t" fillcolor="#0000CC" stroked="f">
                <v:path arrowok="t"/>
                <v:fill/>
              </v:shape>
              <v:shape style="position:absolute;left:3772;top:1115;width:138;height:454" coordorigin="3772,1115" coordsize="138,454" path="m3864,1242l3862,1244,3863,1244,3864,1242e" filled="t" fillcolor="#0000CC" stroked="f">
                <v:path arrowok="t"/>
                <v:fill/>
              </v:shape>
              <v:shape style="position:absolute;left:3772;top:1115;width:138;height:454" coordorigin="3772,1115" coordsize="138,454" path="m3864,1239l3862,1244,3864,1242,3864,1239e" filled="t" fillcolor="#0000CC" stroked="f">
                <v:path arrowok="t"/>
                <v:fill/>
              </v:shape>
              <v:shape style="position:absolute;left:3772;top:1115;width:138;height:454" coordorigin="3772,1115" coordsize="138,454" path="m3834,1202l3823,1222,3862,1244,3864,1239,3865,1239,3874,1224,3834,1202e" filled="t" fillcolor="#0000CC" stroked="f">
                <v:path arrowok="t"/>
                <v:fill/>
              </v:shape>
              <v:shape style="position:absolute;left:3772;top:1115;width:138;height:454" coordorigin="3772,1115" coordsize="138,454" path="m3865,1239l3864,1239,3864,1242,3865,1239e" filled="t" fillcolor="#0000CC" stroked="f">
                <v:path arrowok="t"/>
                <v:fill/>
              </v:shape>
              <v:shape style="position:absolute;left:3772;top:1115;width:138;height:454" coordorigin="3772,1115" coordsize="138,454" path="m3910,1115l3784,1199,3823,1222,3834,1202,3905,1202,3910,1115e" filled="t" fillcolor="#0000CC" stroked="f">
                <v:path arrowok="t"/>
                <v:fill/>
              </v:shape>
            </v:group>
            <v:group style="position:absolute;left:2983;top:843;width:138;height:454" coordorigin="2983,843" coordsize="138,454">
              <v:shape style="position:absolute;left:2983;top:843;width:138;height:454" coordorigin="2983,843" coordsize="138,454" path="m3025,1176l2983,1190,3089,1297,3104,1197,3032,1197,3025,1176e" filled="t" fillcolor="#0000CC" stroked="f">
                <v:path arrowok="t"/>
                <v:fill/>
              </v:shape>
              <v:shape style="position:absolute;left:2983;top:843;width:138;height:454" coordorigin="2983,843" coordsize="138,454" path="m3068,1162l3025,1176,3032,1197,3075,1183,3069,1165,3069,1165,3068,1162e" filled="t" fillcolor="#0000CC" stroked="f">
                <v:path arrowok="t"/>
                <v:fill/>
              </v:shape>
              <v:shape style="position:absolute;left:2983;top:843;width:138;height:454" coordorigin="2983,843" coordsize="138,454" path="m3111,1148l3068,1162,3069,1163,3075,1183,3032,1197,3104,1197,3111,1148e" filled="t" fillcolor="#0000CC" stroked="f">
                <v:path arrowok="t"/>
                <v:fill/>
              </v:shape>
              <v:shape style="position:absolute;left:2983;top:843;width:138;height:454" coordorigin="2983,843" coordsize="138,454" path="m3034,950l3034,951,3033,952,3032,956,3024,983,3019,1013,3016,1044,3014,1075,3016,1107,3019,1139,3025,1173,3025,1174,3025,1175,3025,1176,3068,1162,3068,1161,3068,1161,3064,1135,3061,1105,3059,1077,3060,1048,3063,1021,3068,995,3074,973,3073,973,3073,972,3034,950e" filled="t" fillcolor="#0000CC" stroked="f">
                <v:path arrowok="t"/>
                <v:fill/>
              </v:shape>
              <v:shape style="position:absolute;left:2983;top:843;width:138;height:454" coordorigin="2983,843" coordsize="138,454" path="m3068,1162l3069,1165,3069,1163,3068,1162e" filled="t" fillcolor="#0000CC" stroked="f">
                <v:path arrowok="t"/>
                <v:fill/>
              </v:shape>
              <v:shape style="position:absolute;left:2983;top:843;width:138;height:454" coordorigin="2983,843" coordsize="138,454" path="m3069,1163l3069,1165,3069,1165,3069,1163e" filled="t" fillcolor="#0000CC" stroked="f">
                <v:path arrowok="t"/>
                <v:fill/>
              </v:shape>
              <v:shape style="position:absolute;left:2983;top:843;width:138;height:454" coordorigin="2983,843" coordsize="138,454" path="m3068,1162l3069,1163,3068,1162e" filled="t" fillcolor="#0000CC" stroked="f">
                <v:path arrowok="t"/>
                <v:fill/>
              </v:shape>
              <v:shape style="position:absolute;left:2983;top:843;width:138;height:454" coordorigin="2983,843" coordsize="138,454" path="m3068,1161l3068,1161,3068,1162,3068,1161e" filled="t" fillcolor="#0000CC" stroked="f">
                <v:path arrowok="t"/>
                <v:fill/>
              </v:shape>
              <v:shape style="position:absolute;left:2983;top:843;width:138;height:454" coordorigin="2983,843" coordsize="138,454" path="m3116,930l3045,930,3085,952,3075,970,3074,972,3112,994,3116,930e" filled="t" fillcolor="#0000CC" stroked="f">
                <v:path arrowok="t"/>
                <v:fill/>
              </v:shape>
              <v:shape style="position:absolute;left:2983;top:843;width:138;height:454" coordorigin="2983,843" coordsize="138,454" path="m3073,972l3073,973,3073,972,3073,972e" filled="t" fillcolor="#0000CC" stroked="f">
                <v:path arrowok="t"/>
                <v:fill/>
              </v:shape>
              <v:shape style="position:absolute;left:2983;top:843;width:138;height:454" coordorigin="2983,843" coordsize="138,454" path="m3073,972l3073,973,3074,973,3074,972,3073,972e" filled="t" fillcolor="#0000CC" stroked="f">
                <v:path arrowok="t"/>
                <v:fill/>
              </v:shape>
              <v:shape style="position:absolute;left:2983;top:843;width:138;height:454" coordorigin="2983,843" coordsize="138,454" path="m3075,970l3073,972,3074,972,3075,970e" filled="t" fillcolor="#0000CC" stroked="f">
                <v:path arrowok="t"/>
                <v:fill/>
              </v:shape>
              <v:shape style="position:absolute;left:2983;top:843;width:138;height:454" coordorigin="2983,843" coordsize="138,454" path="m3075,968l3073,972,3075,970,3075,968e" filled="t" fillcolor="#0000CC" stroked="f">
                <v:path arrowok="t"/>
                <v:fill/>
              </v:shape>
              <v:shape style="position:absolute;left:2983;top:843;width:138;height:454" coordorigin="2983,843" coordsize="138,454" path="m3045,930l3034,950,3073,972,3075,968,3076,968,3085,952,3045,930e" filled="t" fillcolor="#0000CC" stroked="f">
                <v:path arrowok="t"/>
                <v:fill/>
              </v:shape>
              <v:shape style="position:absolute;left:2983;top:843;width:138;height:454" coordorigin="2983,843" coordsize="138,454" path="m3076,968l3075,968,3075,970,3076,968e" filled="t" fillcolor="#0000CC" stroked="f">
                <v:path arrowok="t"/>
                <v:fill/>
              </v:shape>
              <v:shape style="position:absolute;left:2983;top:843;width:138;height:454" coordorigin="2983,843" coordsize="138,454" path="m3121,843l2995,927,3034,950,3045,930,3116,930,3121,843e" filled="t" fillcolor="#0000CC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6"/>
          <w:szCs w:val="26"/>
          <w:color w:val="0000FF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6"/>
          <w:szCs w:val="26"/>
          <w:color w:val="0000FF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6"/>
          <w:szCs w:val="26"/>
          <w:color w:val="0000FF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6"/>
          <w:szCs w:val="26"/>
          <w:color w:val="0000FF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6"/>
          <w:szCs w:val="26"/>
          <w:color w:val="0000FF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472" w:right="-20"/>
        <w:jc w:val="left"/>
        <w:tabs>
          <w:tab w:pos="2140" w:val="left"/>
          <w:tab w:pos="29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9.694pt;margin-top:-92.286888pt;width:190.68601pt;height:77.760pt;mso-position-horizontal-relative:page;mso-position-vertical-relative:paragraph;z-index:-552" coordorigin="1394,-1846" coordsize="3814,1555">
            <v:group style="position:absolute;left:1400;top:-1840;width:3802;height:2" coordorigin="1400,-1840" coordsize="3802,2">
              <v:shape style="position:absolute;left:1400;top:-1840;width:3802;height:2" coordorigin="1400,-1840" coordsize="3802,0" path="m1400,-1840l5202,-1840e" filled="f" stroked="t" strokeweight=".580pt" strokecolor="#000000">
                <v:path arrowok="t"/>
              </v:shape>
            </v:group>
            <v:group style="position:absolute;left:1404;top:-1835;width:2;height:1534" coordorigin="1404,-1835" coordsize="2,1534">
              <v:shape style="position:absolute;left:1404;top:-1835;width:2;height:1534" coordorigin="1404,-1835" coordsize="0,1534" path="m1404,-1835l1404,-301e" filled="f" stroked="t" strokeweight=".580pt" strokecolor="#000000">
                <v:path arrowok="t"/>
              </v:shape>
            </v:group>
            <v:group style="position:absolute;left:2864;top:-1835;width:2;height:1534" coordorigin="2864,-1835" coordsize="2,1534">
              <v:shape style="position:absolute;left:2864;top:-1835;width:2;height:1534" coordorigin="2864,-1835" coordsize="0,1534" path="m2864,-1835l2864,-301e" filled="f" stroked="t" strokeweight=".580pt" strokecolor="#000000">
                <v:path arrowok="t"/>
              </v:shape>
            </v:group>
            <v:group style="position:absolute;left:3642;top:-1835;width:2;height:1534" coordorigin="3642,-1835" coordsize="2,1534">
              <v:shape style="position:absolute;left:3642;top:-1835;width:2;height:1534" coordorigin="3642,-1835" coordsize="0,1534" path="m3642,-1835l3642,-301e" filled="f" stroked="t" strokeweight=".580pt" strokecolor="#000000">
                <v:path arrowok="t"/>
              </v:shape>
            </v:group>
            <v:group style="position:absolute;left:4417;top:-1835;width:2;height:1534" coordorigin="4417,-1835" coordsize="2,1534">
              <v:shape style="position:absolute;left:4417;top:-1835;width:2;height:1534" coordorigin="4417,-1835" coordsize="0,1534" path="m4417,-1835l4417,-301e" filled="f" stroked="t" strokeweight=".580pt" strokecolor="#000000">
                <v:path arrowok="t"/>
              </v:shape>
            </v:group>
            <v:group style="position:absolute;left:5197;top:-1835;width:2;height:1534" coordorigin="5197,-1835" coordsize="2,1534">
              <v:shape style="position:absolute;left:5197;top:-1835;width:2;height:1534" coordorigin="5197,-1835" coordsize="0,1534" path="m5197,-1835l5197,-301e" filled="f" stroked="t" strokeweight=".58001pt" strokecolor="#000000">
                <v:path arrowok="t"/>
              </v:shape>
            </v:group>
            <v:group style="position:absolute;left:1400;top:-1554;width:3802;height:2" coordorigin="1400,-1554" coordsize="3802,2">
              <v:shape style="position:absolute;left:1400;top:-1554;width:3802;height:2" coordorigin="1400,-1554" coordsize="3802,0" path="m1400,-1554l5202,-1554e" filled="f" stroked="t" strokeweight=".580pt" strokecolor="#000000">
                <v:path arrowok="t"/>
              </v:shape>
            </v:group>
            <v:group style="position:absolute;left:2859;top:-1269;width:2343;height:2" coordorigin="2859,-1269" coordsize="2343,2">
              <v:shape style="position:absolute;left:2859;top:-1269;width:2343;height:2" coordorigin="2859,-1269" coordsize="2343,0" path="m2859,-1269l5202,-1269e" filled="f" stroked="t" strokeweight=".580pt" strokecolor="#000000">
                <v:path arrowok="t"/>
              </v:shape>
            </v:group>
            <v:group style="position:absolute;left:2859;top:-983;width:2343;height:2" coordorigin="2859,-983" coordsize="2343,2">
              <v:shape style="position:absolute;left:2859;top:-983;width:2343;height:2" coordorigin="2859,-983" coordsize="2343,0" path="m2859,-983l5202,-983e" filled="f" stroked="t" strokeweight=".580pt" strokecolor="#000000">
                <v:path arrowok="t"/>
              </v:shape>
            </v:group>
            <v:group style="position:absolute;left:3148;top:-644;width:2;height:299" coordorigin="3148,-644" coordsize="2,299">
              <v:shape style="position:absolute;left:3148;top:-644;width:2;height:299" coordorigin="3148,-644" coordsize="0,299" path="m3148,-644l3148,-345e" filled="f" stroked="t" strokeweight=".585923pt" strokecolor="#000000">
                <v:path arrowok="t"/>
              </v:shape>
            </v:group>
            <v:group style="position:absolute;left:3339;top:-644;width:2;height:299" coordorigin="3339,-644" coordsize="2,299">
              <v:shape style="position:absolute;left:3339;top:-644;width:2;height:299" coordorigin="3339,-644" coordsize="0,299" path="m3339,-644l3339,-345e" filled="f" stroked="t" strokeweight=".585923pt" strokecolor="#000000">
                <v:path arrowok="t"/>
              </v:shape>
            </v:group>
            <v:group style="position:absolute;left:3143;top:-638;width:203;height:2" coordorigin="3143,-638" coordsize="203,2">
              <v:shape style="position:absolute;left:3143;top:-638;width:203;height:2" coordorigin="3143,-638" coordsize="203,0" path="m3143,-638l3345,-638e" filled="f" stroked="t" strokeweight=".607515pt" strokecolor="#000000">
                <v:path arrowok="t"/>
              </v:shape>
            </v:group>
            <v:group style="position:absolute;left:3143;top:-352;width:203;height:2" coordorigin="3143,-352" coordsize="203,2">
              <v:shape style="position:absolute;left:3143;top:-352;width:203;height:2" coordorigin="3143,-352" coordsize="203,0" path="m3143,-352l3345,-352e" filled="f" stroked="t" strokeweight=".607515pt" strokecolor="#000000">
                <v:path arrowok="t"/>
              </v:shape>
            </v:group>
            <v:group style="position:absolute;left:3925;top:-644;width:2;height:299" coordorigin="3925,-644" coordsize="2,299">
              <v:shape style="position:absolute;left:3925;top:-644;width:2;height:299" coordorigin="3925,-644" coordsize="0,299" path="m3925,-644l3925,-345e" filled="f" stroked="t" strokeweight=".585923pt" strokecolor="#000000">
                <v:path arrowok="t"/>
              </v:shape>
            </v:group>
            <v:group style="position:absolute;left:4116;top:-644;width:2;height:299" coordorigin="4116,-644" coordsize="2,299">
              <v:shape style="position:absolute;left:4116;top:-644;width:2;height:299" coordorigin="4116,-644" coordsize="0,299" path="m4116,-644l4116,-345e" filled="f" stroked="t" strokeweight=".585923pt" strokecolor="#000000">
                <v:path arrowok="t"/>
              </v:shape>
            </v:group>
            <v:group style="position:absolute;left:3920;top:-638;width:203;height:2" coordorigin="3920,-638" coordsize="203,2">
              <v:shape style="position:absolute;left:3920;top:-638;width:203;height:2" coordorigin="3920,-638" coordsize="203,0" path="m3920,-638l4122,-638e" filled="f" stroked="t" strokeweight=".607515pt" strokecolor="#000000">
                <v:path arrowok="t"/>
              </v:shape>
            </v:group>
            <v:group style="position:absolute;left:3920;top:-352;width:203;height:2" coordorigin="3920,-352" coordsize="203,2">
              <v:shape style="position:absolute;left:3920;top:-352;width:203;height:2" coordorigin="3920,-352" coordsize="203,0" path="m3920,-352l4122,-352e" filled="f" stroked="t" strokeweight=".607515pt" strokecolor="#000000">
                <v:path arrowok="t"/>
              </v:shape>
            </v:group>
            <v:group style="position:absolute;left:4701;top:-644;width:2;height:299" coordorigin="4701,-644" coordsize="2,299">
              <v:shape style="position:absolute;left:4701;top:-644;width:2;height:299" coordorigin="4701,-644" coordsize="0,299" path="m4701,-644l4701,-345e" filled="f" stroked="t" strokeweight=".585923pt" strokecolor="#000000">
                <v:path arrowok="t"/>
              </v:shape>
            </v:group>
            <v:group style="position:absolute;left:4892;top:-644;width:2;height:299" coordorigin="4892,-644" coordsize="2,299">
              <v:shape style="position:absolute;left:4892;top:-644;width:2;height:299" coordorigin="4892,-644" coordsize="0,299" path="m4892,-644l4892,-345e" filled="f" stroked="t" strokeweight=".585923pt" strokecolor="#000000">
                <v:path arrowok="t"/>
              </v:shape>
            </v:group>
            <v:group style="position:absolute;left:4696;top:-638;width:203;height:2" coordorigin="4696,-638" coordsize="203,2">
              <v:shape style="position:absolute;left:4696;top:-638;width:203;height:2" coordorigin="4696,-638" coordsize="203,0" path="m4696,-638l4898,-638e" filled="f" stroked="t" strokeweight=".607515pt" strokecolor="#000000">
                <v:path arrowok="t"/>
              </v:shape>
            </v:group>
            <v:group style="position:absolute;left:4696;top:-352;width:203;height:2" coordorigin="4696,-352" coordsize="203,2">
              <v:shape style="position:absolute;left:4696;top:-352;width:203;height:2" coordorigin="4696,-352" coordsize="203,0" path="m4696,-352l4898,-352e" filled="f" stroked="t" strokeweight=".607515pt" strokecolor="#000000">
                <v:path arrowok="t"/>
              </v:shape>
            </v:group>
            <v:group style="position:absolute;left:2859;top:-695;width:2343;height:2" coordorigin="2859,-695" coordsize="2343,2">
              <v:shape style="position:absolute;left:2859;top:-695;width:2343;height:2" coordorigin="2859,-695" coordsize="2343,0" path="m2859,-695l5202,-695e" filled="f" stroked="t" strokeweight=".580pt" strokecolor="#000000">
                <v:path arrowok="t"/>
              </v:shape>
            </v:group>
            <v:group style="position:absolute;left:1400;top:-296;width:3802;height:2" coordorigin="1400,-296" coordsize="3802,2">
              <v:shape style="position:absolute;left:1400;top:-296;width:3802;height:2" coordorigin="1400,-296" coordsize="3802,0" path="m1400,-296l5202,-296e" filled="f" stroked="t" strokeweight=".580pt" strokecolor="#000000">
                <v:path arrowok="t"/>
              </v:shape>
            </v:group>
            <v:group style="position:absolute;left:3772;top:-1463;width:138;height:454" coordorigin="3772,-1463" coordsize="138,454">
              <v:shape style="position:absolute;left:3772;top:-1463;width:138;height:454" coordorigin="3772,-1463" coordsize="138,454" path="m3814,-1130l3772,-1116,3878,-1009,3893,-1109,3821,-1109,3814,-1130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57,-1144l3814,-1130,3821,-1109,3864,-1123,3858,-1141,3858,-1141,3857,-1144e" filled="t" fillcolor="#0000CC" stroked="f">
                <v:path arrowok="t"/>
                <v:fill/>
              </v:shape>
              <v:shape style="position:absolute;left:3772;top:-1463;width:138;height:454" coordorigin="3772,-1463" coordsize="138,454" path="m3900,-1158l3857,-1144,3858,-1143,3864,-1123,3821,-1109,3893,-1109,3900,-1158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23,-1356l3823,-1355,3822,-1354,3821,-1350,3813,-1323,3808,-1293,3805,-1262,3803,-1231,3805,-1199,3808,-1167,3814,-1133,3814,-1132,3814,-1131,3814,-1130,3857,-1144,3857,-1145,3857,-1145,3853,-1171,3850,-1201,3848,-1229,3849,-1258,3852,-1285,3857,-1311,3863,-1333,3862,-1333,3862,-1334,3823,-1356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57,-1144l3858,-1141,3858,-1143,3857,-1144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58,-1143l3858,-1141,3858,-1141,3858,-1143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57,-1144l3858,-1143,3857,-1144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57,-1145l3857,-1145,3857,-1144,3857,-1145e" filled="t" fillcolor="#0000CC" stroked="f">
                <v:path arrowok="t"/>
                <v:fill/>
              </v:shape>
              <v:shape style="position:absolute;left:3772;top:-1463;width:138;height:454" coordorigin="3772,-1463" coordsize="138,454" path="m3905,-1376l3834,-1376,3874,-1354,3864,-1336,3863,-1334,3901,-1312,3905,-1376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62,-1334l3862,-1333,3862,-1334,3862,-1334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62,-1334l3862,-1333,3863,-1333,3863,-1334,3862,-1334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64,-1336l3862,-1334,3863,-1334,3864,-1336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64,-1338l3862,-1334,3864,-1336,3864,-1338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34,-1376l3823,-1356,3862,-1334,3864,-1338,3865,-1338,3874,-1354,3834,-1376e" filled="t" fillcolor="#0000CC" stroked="f">
                <v:path arrowok="t"/>
                <v:fill/>
              </v:shape>
              <v:shape style="position:absolute;left:3772;top:-1463;width:138;height:454" coordorigin="3772,-1463" coordsize="138,454" path="m3865,-1338l3864,-1338,3864,-1336,3865,-1338e" filled="t" fillcolor="#0000CC" stroked="f">
                <v:path arrowok="t"/>
                <v:fill/>
              </v:shape>
              <v:shape style="position:absolute;left:3772;top:-1463;width:138;height:454" coordorigin="3772,-1463" coordsize="138,454" path="m3910,-1463l3784,-1379,3823,-1356,3834,-1376,3905,-1376,3910,-1463e" filled="t" fillcolor="#0000CC" stroked="f">
                <v:path arrowok="t"/>
                <v:fill/>
              </v:shape>
            </v:group>
            <v:group style="position:absolute;left:4539;top:-1179;width:138;height:454" coordorigin="4539,-1179" coordsize="138,454">
              <v:shape style="position:absolute;left:4539;top:-1179;width:138;height:454" coordorigin="4539,-1179" coordsize="138,454" path="m4581,-846l4539,-832,4645,-725,4660,-825,4588,-825,4581,-846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24,-860l4581,-846,4588,-825,4631,-839,4625,-857,4625,-857,4624,-860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67,-874l4624,-860,4624,-859,4631,-839,4588,-825,4660,-825,4667,-874e" filled="t" fillcolor="#0000CC" stroked="f">
                <v:path arrowok="t"/>
                <v:fill/>
              </v:shape>
              <v:shape style="position:absolute;left:4539;top:-1179;width:138;height:454" coordorigin="4539,-1179" coordsize="138,454" path="m4590,-1072l4590,-1071,4589,-1070,4588,-1068,4588,-1066,4580,-1039,4575,-1009,4572,-978,4570,-947,4572,-915,4575,-883,4580,-850,4581,-847,4581,-846,4624,-860,4624,-861,4624,-861,4620,-887,4617,-917,4615,-946,4616,-974,4619,-1001,4624,-1027,4630,-1049,4629,-1049,4629,-1050,4590,-1072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24,-860l4625,-857,4624,-859,4624,-860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24,-859l4625,-857,4625,-857,4624,-859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24,-860l4624,-859,4624,-860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24,-861l4624,-861,4624,-860,4624,-861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72,-1092l4601,-1092,4641,-1070,4630,-1051,4630,-1050,4668,-1028,4672,-1092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29,-1050l4629,-1049,4629,-1050,4629,-1050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29,-1050l4629,-1049,4630,-1049,4630,-1050,4629,-1050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30,-1051l4629,-1050,4630,-1050,4630,-1051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31,-1055l4629,-1050,4630,-1051,4631,-1055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01,-1092l4590,-1072,4629,-1050,4631,-1055,4632,-1055,4641,-1070,4601,-1092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32,-1055l4631,-1055,4630,-1051,4632,-1055e" filled="t" fillcolor="#0000CC" stroked="f">
                <v:path arrowok="t"/>
                <v:fill/>
              </v:shape>
              <v:shape style="position:absolute;left:4539;top:-1179;width:138;height:454" coordorigin="4539,-1179" coordsize="138,454" path="m4677,-1179l4551,-1095,4590,-1072,4601,-1092,4672,-1092,4677,-1179e" filled="t" fillcolor="#0000CC" stroked="f">
                <v:path arrowok="t"/>
                <v:fill/>
              </v:shape>
            </v:group>
            <v:group style="position:absolute;left:2983;top:-1735;width:138;height:454" coordorigin="2983,-1735" coordsize="138,454">
              <v:shape style="position:absolute;left:2983;top:-1735;width:138;height:454" coordorigin="2983,-1735" coordsize="138,454" path="m3025,-1402l2983,-1388,3089,-1281,3104,-1381,3032,-1381,3025,-1402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68,-1416l3025,-1402,3032,-1381,3075,-1395,3069,-1413,3069,-1413,3068,-1416e" filled="t" fillcolor="#0000CC" stroked="f">
                <v:path arrowok="t"/>
                <v:fill/>
              </v:shape>
              <v:shape style="position:absolute;left:2983;top:-1735;width:138;height:454" coordorigin="2983,-1735" coordsize="138,454" path="m3111,-1430l3068,-1416,3069,-1415,3075,-1395,3032,-1381,3104,-1381,3111,-1430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34,-1628l3034,-1627,3033,-1626,3032,-1622,3024,-1595,3019,-1565,3016,-1534,3014,-1503,3016,-1471,3019,-1439,3024,-1406,3025,-1405,3025,-1404,3025,-1402,3025,-1402,3068,-1416,3068,-1417,3068,-1417,3064,-1443,3061,-1473,3059,-1501,3060,-1530,3063,-1557,3068,-1583,3074,-1605,3073,-1605,3073,-1606,3034,-1628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68,-1416l3069,-1413,3069,-1415,3068,-1416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69,-1415l3069,-1413,3069,-1413,3069,-1415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68,-1416l3069,-1415,3068,-1416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68,-1417l3068,-1417,3068,-1416,3068,-1417e" filled="t" fillcolor="#0000CC" stroked="f">
                <v:path arrowok="t"/>
                <v:fill/>
              </v:shape>
              <v:shape style="position:absolute;left:2983;top:-1735;width:138;height:454" coordorigin="2983,-1735" coordsize="138,454" path="m3116,-1648l3045,-1648,3085,-1626,3075,-1608,3074,-1606,3112,-1584,3116,-1648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73,-1606l3073,-1605,3073,-1606,3073,-1606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74,-1606l3073,-1605,3074,-1605,3074,-1606,3074,-1606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75,-1608l3074,-1606,3074,-1606,3075,-1608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75,-1610l3073,-1606,3075,-1608,3075,-1610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45,-1648l3034,-1628,3073,-1606,3075,-1610,3076,-1610,3085,-1626,3045,-1648e" filled="t" fillcolor="#0000CC" stroked="f">
                <v:path arrowok="t"/>
                <v:fill/>
              </v:shape>
              <v:shape style="position:absolute;left:2983;top:-1735;width:138;height:454" coordorigin="2983,-1735" coordsize="138,454" path="m3076,-1610l3075,-1610,3075,-1608,3076,-1610e" filled="t" fillcolor="#0000CC" stroked="f">
                <v:path arrowok="t"/>
                <v:fill/>
              </v:shape>
              <v:shape style="position:absolute;left:2983;top:-1735;width:138;height:454" coordorigin="2983,-1735" coordsize="138,454" path="m3121,-1735l2995,-1651,3034,-1628,3045,-1648,3116,-1648,3121,-1735e" filled="t" fillcolor="#0000CC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Third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  <w:t>pass</w:t>
        <w:tab/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0"/>
          <w:w w:val="100"/>
          <w:b/>
          <w:bCs/>
          <w:i/>
        </w:rPr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1</w:t>
      </w:r>
    </w:p>
    <w:p>
      <w:pPr>
        <w:spacing w:before="5" w:after="0" w:line="240" w:lineRule="auto"/>
        <w:ind w:left="2152" w:right="-20"/>
        <w:jc w:val="left"/>
        <w:tabs>
          <w:tab w:pos="29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</w:p>
    <w:p>
      <w:pPr>
        <w:spacing w:before="9" w:after="0" w:line="240" w:lineRule="auto"/>
        <w:ind w:left="2152" w:right="-20"/>
        <w:jc w:val="left"/>
        <w:tabs>
          <w:tab w:pos="29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</w:p>
    <w:p>
      <w:pPr>
        <w:spacing w:before="81" w:after="0" w:line="240" w:lineRule="auto"/>
        <w:ind w:left="2149" w:right="-20"/>
        <w:jc w:val="left"/>
        <w:tabs>
          <w:tab w:pos="29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2" w:lineRule="exact"/>
        <w:ind w:left="2154" w:right="-20"/>
        <w:jc w:val="left"/>
        <w:tabs>
          <w:tab w:pos="29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58.023132pt;margin-top:64.064217pt;width:.1pt;height:14.86503pt;mso-position-horizontal-relative:page;mso-position-vertical-relative:paragraph;z-index:-550" coordorigin="3160,1281" coordsize="2,297">
            <v:shape style="position:absolute;left:3160;top:1281;width:2;height:297" coordorigin="3160,1281" coordsize="0,297" path="m3160,1281l3160,1579e" filled="f" stroked="t" strokeweight=".587157pt" strokecolor="#000000">
              <v:path arrowok="t"/>
            </v:shape>
          </v:group>
          <w10:wrap type="none"/>
        </w:pict>
      </w:r>
      <w:r>
        <w:rPr/>
        <w:pict>
          <v:group style="position:absolute;margin-left:166.89827pt;margin-top:64.064217pt;width:.1pt;height:14.86503pt;mso-position-horizontal-relative:page;mso-position-vertical-relative:paragraph;z-index:-549" coordorigin="3338,1281" coordsize="2,297">
            <v:shape style="position:absolute;left:3338;top:1281;width:2;height:297" coordorigin="3338,1281" coordsize="0,297" path="m3338,1281l3338,1579e" filled="f" stroked="t" strokeweight=".58715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53.880005" w:type="dxa"/>
      </w:tblPr>
      <w:tblGrid/>
      <w:tr>
        <w:trPr>
          <w:trHeight w:val="286" w:hRule="exact"/>
        </w:trPr>
        <w:tc>
          <w:tcPr>
            <w:tcW w:w="145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FF0000"/>
                <w:spacing w:val="0"/>
                <w:w w:val="100"/>
                <w:b/>
                <w:bCs/>
                <w:i/>
              </w:rPr>
              <w:t>Fo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FF0000"/>
                <w:spacing w:val="1"/>
                <w:w w:val="100"/>
                <w:b/>
                <w:bCs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FF0000"/>
                <w:spacing w:val="0"/>
                <w:w w:val="100"/>
                <w:b/>
                <w:bCs/>
                <w:i/>
              </w:rPr>
              <w:t>rth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FF0000"/>
                <w:spacing w:val="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FF0000"/>
                <w:spacing w:val="0"/>
                <w:w w:val="100"/>
                <w:b/>
                <w:bCs/>
                <w:i/>
              </w:rPr>
              <w:t>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FF0000"/>
                <w:spacing w:val="-2"/>
                <w:w w:val="100"/>
                <w:b/>
                <w:bCs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FF0000"/>
                <w:spacing w:val="0"/>
                <w:w w:val="100"/>
                <w:b/>
                <w:bCs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77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67" w:lineRule="exact"/>
              <w:ind w:left="285" w:right="26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</w:tr>
      <w:tr>
        <w:trPr>
          <w:trHeight w:val="286" w:hRule="exact"/>
        </w:trPr>
        <w:tc>
          <w:tcPr>
            <w:tcW w:w="1459" w:type="dxa"/>
            <w:vMerge w:val="restart"/>
            <w:tcBorders>
              <w:top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7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68" w:lineRule="exact"/>
              <w:ind w:left="285" w:right="26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</w:tr>
      <w:tr>
        <w:trPr>
          <w:trHeight w:val="401" w:hRule="exact"/>
        </w:trPr>
        <w:tc>
          <w:tcPr>
            <w:tcW w:w="1459" w:type="dxa"/>
            <w:vMerge/>
            <w:tcBorders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7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2" w:after="0" w:line="240" w:lineRule="auto"/>
              <w:ind w:left="290" w:right="26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0"/>
                <w:w w:val="95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398" w:hRule="exact"/>
        </w:trPr>
        <w:tc>
          <w:tcPr>
            <w:tcW w:w="1459" w:type="dxa"/>
            <w:vMerge/>
            <w:tcBorders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7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2" w:after="0" w:line="240" w:lineRule="auto"/>
              <w:ind w:left="282" w:right="26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0"/>
                <w:w w:val="98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401" w:hRule="exact"/>
        </w:trPr>
        <w:tc>
          <w:tcPr>
            <w:tcW w:w="1459" w:type="dxa"/>
            <w:vMerge/>
            <w:tcBorders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77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2" w:after="0" w:line="240" w:lineRule="auto"/>
              <w:ind w:left="286" w:right="26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0"/>
                <w:w w:val="95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550" w:top="660" w:bottom="740" w:left="1040" w:right="1720"/>
          <w:pgSz w:w="12240" w:h="15840"/>
        </w:sectPr>
      </w:pPr>
      <w:rPr/>
    </w:p>
    <w:p>
      <w:pPr>
        <w:spacing w:before="29" w:after="0" w:line="240" w:lineRule="auto"/>
        <w:ind w:left="112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57.406830pt;margin-top:-67.991615pt;width:.1pt;height:14.757773pt;mso-position-horizontal-relative:page;mso-position-vertical-relative:paragraph;z-index:-548" coordorigin="3148,-1360" coordsize="2,295">
            <v:shape style="position:absolute;left:3148;top:-1360;width:2;height:295" coordorigin="3148,-1360" coordsize="0,295" path="m3148,-1360l3148,-1065e" filled="f" stroked="t" strokeweight=".585923pt" strokecolor="#000000">
              <v:path arrowok="t"/>
            </v:shape>
          </v:group>
          <w10:wrap type="none"/>
        </w:pict>
      </w:r>
      <w:r>
        <w:rPr/>
        <w:pict>
          <v:group style="position:absolute;margin-left:167.321075pt;margin-top:-67.991608pt;width:.1pt;height:14.757773pt;mso-position-horizontal-relative:page;mso-position-vertical-relative:paragraph;z-index:-547" coordorigin="3346,-1360" coordsize="2,295">
            <v:shape style="position:absolute;left:3346;top:-1360;width:2;height:295" coordorigin="3346,-1360" coordsize="0,295" path="m3346,-1360l3346,-1065e" filled="f" stroked="t" strokeweight=".585923pt" strokecolor="#000000">
              <v:path arrowok="t"/>
            </v:shape>
          </v:group>
          <w10:wrap type="none"/>
        </w:pict>
      </w:r>
      <w:r>
        <w:rPr/>
        <w:pict>
          <v:group style="position:absolute;margin-left:158.023132pt;margin-top:-48.041615pt;width:.1pt;height:14.903649pt;mso-position-horizontal-relative:page;mso-position-vertical-relative:paragraph;z-index:-546" coordorigin="3160,-961" coordsize="2,298">
            <v:shape style="position:absolute;left:3160;top:-961;width:2;height:298" coordorigin="3160,-961" coordsize="0,298" path="m3160,-961l3160,-663e" filled="f" stroked="t" strokeweight=".587157pt" strokecolor="#000000">
              <v:path arrowok="t"/>
            </v:shape>
          </v:group>
          <w10:wrap type="none"/>
        </w:pict>
      </w:r>
      <w:r>
        <w:rPr/>
        <w:pict>
          <v:group style="position:absolute;margin-left:166.89827pt;margin-top:-48.041611pt;width:.1pt;height:14.903649pt;mso-position-horizontal-relative:page;mso-position-vertical-relative:paragraph;z-index:-545" coordorigin="3338,-961" coordsize="2,298">
            <v:shape style="position:absolute;left:3338;top:-961;width:2;height:298" coordorigin="3338,-961" coordsize="0,298" path="m3338,-961l3338,-663e" filled="f" stroked="t" strokeweight=".58715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622322"/>
          <w:spacing w:val="0"/>
          <w:w w:val="100"/>
          <w:b/>
          <w:bCs/>
          <w:i/>
        </w:rPr>
        <w:t>Algor</w:t>
      </w:r>
      <w:r>
        <w:rPr>
          <w:rFonts w:ascii="Times New Roman" w:hAnsi="Times New Roman" w:cs="Times New Roman" w:eastAsia="Times New Roman"/>
          <w:sz w:val="24"/>
          <w:szCs w:val="24"/>
          <w:color w:val="622322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622322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622322"/>
          <w:spacing w:val="-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622322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622322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b/>
          <w:bCs/>
        </w:rPr>
        <w:t>4: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b/>
          <w:bCs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b/>
          <w:bCs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6" w:lineRule="exact"/>
        <w:ind w:right="-20"/>
        <w:jc w:val="left"/>
        <w:tabs>
          <w:tab w:pos="400" w:val="left"/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230.660278pt;margin-top:-2.408818pt;width:48.327863pt;height:20.679371pt;mso-position-horizontal-relative:page;mso-position-vertical-relative:paragraph;z-index:-544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5"/>
          <w:w w:val="100"/>
          <w:i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5"/>
          <w:w w:val="100"/>
          <w:i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2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2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2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2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i/>
          <w:position w:val="-2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  <w:i/>
          <w:position w:val="-20"/>
        </w:rPr>
        <w:t> </w:t>
      </w:r>
      <w:r>
        <w:rPr>
          <w:rFonts w:ascii="Symbol" w:hAnsi="Symbol" w:cs="Symbol" w:eastAsia="Symbol"/>
          <w:sz w:val="23"/>
          <w:szCs w:val="23"/>
          <w:spacing w:val="0"/>
          <w:w w:val="100"/>
          <w:position w:val="-20"/>
        </w:rPr>
        <w:t>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-20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720"/>
          <w:cols w:num="2" w:equalWidth="0">
            <w:col w:w="2640" w:space="81"/>
            <w:col w:w="6759"/>
          </w:cols>
        </w:sectPr>
      </w:pPr>
      <w:rPr/>
    </w:p>
    <w:p>
      <w:pPr>
        <w:spacing w:before="0" w:after="0" w:line="356" w:lineRule="exact"/>
        <w:ind w:left="472" w:right="-9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9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9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9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bubbleso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position w:val="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2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</w:p>
    <w:p>
      <w:pPr>
        <w:spacing w:before="41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3" w:after="0" w:line="287" w:lineRule="exact"/>
        <w:ind w:left="1153" w:right="63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1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56" w:lineRule="exact"/>
        <w:ind w:right="-20"/>
        <w:jc w:val="left"/>
        <w:tabs>
          <w:tab w:pos="540" w:val="left"/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720"/>
          <w:cols w:num="2" w:equalWidth="0">
            <w:col w:w="3039" w:space="225"/>
            <w:col w:w="6216"/>
          </w:cols>
        </w:sectPr>
      </w:pPr>
      <w:rPr/>
    </w:p>
    <w:p>
      <w:pPr>
        <w:spacing w:before="30" w:after="0" w:line="240" w:lineRule="auto"/>
        <w:ind w:left="15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1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Bubble</w:t>
      </w:r>
      <w:r>
        <w:rPr>
          <w:rFonts w:ascii="Times New Roman" w:hAnsi="Times New Roman" w:cs="Times New Roman" w:eastAsia="Times New Roman"/>
          <w:sz w:val="26"/>
          <w:szCs w:val="26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ort</w:t>
      </w:r>
      <w:r>
        <w:rPr>
          <w:rFonts w:ascii="Times New Roman" w:hAnsi="Times New Roman" w:cs="Times New Roman" w:eastAsia="Times New Roman"/>
          <w:sz w:val="26"/>
          <w:szCs w:val="26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ru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ning</w:t>
      </w:r>
      <w:r>
        <w:rPr>
          <w:rFonts w:ascii="Times New Roman" w:hAnsi="Times New Roman" w:cs="Times New Roman" w:eastAsia="Times New Roman"/>
          <w:sz w:val="26"/>
          <w:szCs w:val="26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</w:p>
    <w:p>
      <w:pPr>
        <w:spacing w:before="41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does:</w:t>
      </w:r>
    </w:p>
    <w:p>
      <w:pPr>
        <w:spacing w:before="41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41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</w:p>
    <w:p>
      <w:pPr>
        <w:spacing w:before="62" w:after="0" w:line="168" w:lineRule="exact"/>
        <w:ind w:left="3562" w:right="519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75.795364pt;margin-top:9.655285pt;width:47.978082pt;height:20.948382pt;mso-position-horizontal-relative:page;mso-position-vertical-relative:paragraph;z-index:-543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w w:val="102"/>
          <w:i/>
          <w:position w:val="-18"/>
        </w:rPr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  <w:u w:val="single" w:color="000000"/>
          <w:position w:val="-1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  <w:u w:val="single" w:color="000000"/>
          <w:position w:val="-18"/>
        </w:rPr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  <w:u w:val="single" w:color="000000"/>
          <w:position w:val="-18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-7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u w:val="single" w:color="000000"/>
          <w:position w:val="-7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  <w:u w:val="single" w:color="000000"/>
          <w:position w:val="-18"/>
        </w:rPr>
        <w:t></w:t>
      </w:r>
      <w:r>
        <w:rPr>
          <w:rFonts w:ascii="Symbol" w:hAnsi="Symbol" w:cs="Symbol" w:eastAsia="Symbol"/>
          <w:sz w:val="24"/>
          <w:szCs w:val="24"/>
          <w:spacing w:val="0"/>
          <w:w w:val="100"/>
          <w:u w:val="single" w:color="000000"/>
          <w:position w:val="-18"/>
        </w:rPr>
      </w:r>
      <w:r>
        <w:rPr>
          <w:rFonts w:ascii="Symbol" w:hAnsi="Symbol" w:cs="Symbol" w:eastAsia="Symbol"/>
          <w:sz w:val="24"/>
          <w:szCs w:val="24"/>
          <w:spacing w:val="-94"/>
          <w:w w:val="100"/>
          <w:u w:val="single" w:color="000000"/>
          <w:position w:val="-18"/>
        </w:rPr>
        <w:t></w:t>
      </w:r>
      <w:r>
        <w:rPr>
          <w:rFonts w:ascii="Symbol" w:hAnsi="Symbol" w:cs="Symbol" w:eastAsia="Symbol"/>
          <w:sz w:val="24"/>
          <w:szCs w:val="24"/>
          <w:spacing w:val="-94"/>
          <w:w w:val="100"/>
          <w:u w:val="single" w:color="000000"/>
          <w:position w:val="-18"/>
        </w:rPr>
      </w:r>
      <w:r>
        <w:rPr>
          <w:rFonts w:ascii="Symbol" w:hAnsi="Symbol" w:cs="Symbol" w:eastAsia="Symbol"/>
          <w:sz w:val="24"/>
          <w:szCs w:val="24"/>
          <w:spacing w:val="-94"/>
          <w:w w:val="100"/>
          <w:u w:val="single" w:color="000000"/>
          <w:position w:val="-18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  <w:u w:val="single" w:color="000000"/>
          <w:position w:val="-1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  <w:position w:val="-18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680" w:bottom="740" w:left="1040" w:right="1720"/>
        </w:sectPr>
      </w:pPr>
      <w:rPr/>
    </w:p>
    <w:p>
      <w:pPr>
        <w:spacing w:before="0" w:after="0" w:line="328" w:lineRule="exact"/>
        <w:ind w:left="112" w:right="-87"/>
        <w:jc w:val="left"/>
        <w:tabs>
          <w:tab w:pos="2740" w:val="left"/>
        </w:tabs>
        <w:rPr>
          <w:rFonts w:ascii="Symbol" w:hAnsi="Symbol" w:cs="Symbol" w:eastAsia="Symbol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l: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position w:val="1"/>
        </w:rPr>
        <w:t> </w:t>
      </w:r>
      <w:r>
        <w:rPr>
          <w:rFonts w:ascii="Symbol" w:hAnsi="Symbol" w:cs="Symbol" w:eastAsia="Symbol"/>
          <w:sz w:val="31"/>
          <w:szCs w:val="31"/>
          <w:spacing w:val="13"/>
          <w:w w:val="91"/>
          <w:position w:val="0"/>
        </w:rPr>
        <w:t>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1"/>
          <w:i/>
          <w:position w:val="2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2"/>
          <w:position w:val="2"/>
        </w:rPr>
        <w:t>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2"/>
          <w:position w:val="2"/>
        </w:rPr>
        <w:t>1</w:t>
      </w:r>
      <w:r>
        <w:rPr>
          <w:rFonts w:ascii="Symbol" w:hAnsi="Symbol" w:cs="Symbol" w:eastAsia="Symbol"/>
          <w:sz w:val="31"/>
          <w:szCs w:val="31"/>
          <w:spacing w:val="0"/>
          <w:w w:val="79"/>
          <w:position w:val="0"/>
        </w:rPr>
        <w:t></w:t>
      </w:r>
      <w:r>
        <w:rPr>
          <w:rFonts w:ascii="Times New Roman" w:hAnsi="Times New Roman" w:cs="Times New Roman" w:eastAsia="Times New Roman"/>
          <w:sz w:val="31"/>
          <w:szCs w:val="31"/>
          <w:spacing w:val="-36"/>
          <w:w w:val="100"/>
          <w:position w:val="0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2"/>
        </w:rPr>
        <w:t>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position w:val="2"/>
        </w:rPr>
        <w:t> </w:t>
      </w:r>
      <w:r>
        <w:rPr>
          <w:rFonts w:ascii="Symbol" w:hAnsi="Symbol" w:cs="Symbol" w:eastAsia="Symbol"/>
          <w:sz w:val="31"/>
          <w:szCs w:val="31"/>
          <w:spacing w:val="13"/>
          <w:w w:val="91"/>
          <w:position w:val="0"/>
        </w:rPr>
        <w:t>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1"/>
          <w:i/>
          <w:position w:val="2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2"/>
        </w:rPr>
        <w:t>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2"/>
          <w:position w:val="2"/>
        </w:rPr>
        <w:t>2</w:t>
      </w:r>
      <w:r>
        <w:rPr>
          <w:rFonts w:ascii="Symbol" w:hAnsi="Symbol" w:cs="Symbol" w:eastAsia="Symbol"/>
          <w:sz w:val="31"/>
          <w:szCs w:val="31"/>
          <w:spacing w:val="0"/>
          <w:w w:val="79"/>
          <w:position w:val="0"/>
        </w:rPr>
        <w:t></w:t>
      </w:r>
      <w:r>
        <w:rPr>
          <w:rFonts w:ascii="Times New Roman" w:hAnsi="Times New Roman" w:cs="Times New Roman" w:eastAsia="Times New Roman"/>
          <w:sz w:val="31"/>
          <w:szCs w:val="31"/>
          <w:spacing w:val="-37"/>
          <w:w w:val="100"/>
          <w:position w:val="0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2"/>
        </w:rPr>
        <w:t></w:t>
      </w:r>
      <w:r>
        <w:rPr>
          <w:rFonts w:ascii="Symbol" w:hAnsi="Symbol" w:cs="Symbol" w:eastAsia="Symbol"/>
          <w:sz w:val="24"/>
          <w:szCs w:val="24"/>
          <w:spacing w:val="-57"/>
          <w:w w:val="100"/>
          <w:position w:val="2"/>
        </w:rPr>
        <w:t></w:t>
      </w:r>
      <w:r>
        <w:rPr>
          <w:rFonts w:ascii="Times New Roman" w:hAnsi="Times New Roman" w:cs="Times New Roman" w:eastAsia="Times New Roman"/>
          <w:sz w:val="24"/>
          <w:szCs w:val="24"/>
          <w:spacing w:val="-57"/>
          <w:w w:val="100"/>
          <w:position w:val="2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2"/>
        </w:rPr>
        <w:t>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position w:val="2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2"/>
          <w:position w:val="2"/>
        </w:rPr>
        <w:t>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position w:val="2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  <w:position w:val="2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2"/>
          <w:position w:val="2"/>
        </w:rPr>
        <w:t>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bubble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1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left="3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720"/>
          <w:cols w:num="2" w:equalWidth="0">
            <w:col w:w="3539" w:space="16"/>
            <w:col w:w="5925"/>
          </w:cols>
        </w:sectPr>
      </w:pPr>
      <w:rPr/>
    </w:p>
    <w:p>
      <w:pPr>
        <w:spacing w:before="57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ert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0" w:lineRule="atLeast"/>
        <w:ind w:left="112" w:right="5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insert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anoth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550" w:top="660" w:bottom="740" w:left="1040" w:right="1620"/>
          <w:pgSz w:w="12240" w:h="15840"/>
        </w:sectPr>
      </w:pPr>
      <w:rPr/>
    </w:p>
    <w:p>
      <w:pPr>
        <w:spacing w:before="26" w:after="0" w:line="240" w:lineRule="auto"/>
        <w:ind w:left="112" w:right="-79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color w:val="622322"/>
          <w:spacing w:val="0"/>
          <w:w w:val="100"/>
          <w:b/>
          <w:bCs/>
          <w:i/>
        </w:rPr>
        <w:t>Algorithm</w:t>
      </w:r>
      <w:r>
        <w:rPr>
          <w:rFonts w:ascii="Times New Roman" w:hAnsi="Times New Roman" w:cs="Times New Roman" w:eastAsia="Times New Roman"/>
          <w:sz w:val="26"/>
          <w:szCs w:val="26"/>
          <w:color w:val="622322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  <w:b/>
          <w:bCs/>
        </w:rPr>
        <w:t>5: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  <w:b/>
          <w:bCs/>
        </w:rPr>
        <w:t>Insertion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  <w:b/>
          <w:bCs/>
        </w:rPr>
        <w:t>sort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</w:rPr>
      </w:r>
    </w:p>
    <w:p>
      <w:pPr>
        <w:spacing w:before="72" w:after="0" w:line="201" w:lineRule="exact"/>
        <w:ind w:left="472" w:right="-70"/>
        <w:jc w:val="left"/>
        <w:rPr>
          <w:rFonts w:ascii="Symbol" w:hAnsi="Symbol" w:cs="Symbol" w:eastAsia="Symbol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23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-23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-2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23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-2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23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inse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2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2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on_sort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position w:val="-23"/>
        </w:rPr>
        <w:t> </w:t>
      </w:r>
      <w:r>
        <w:rPr>
          <w:rFonts w:ascii="Symbol" w:hAnsi="Symbol" w:cs="Symbol" w:eastAsia="Symbol"/>
          <w:sz w:val="44"/>
          <w:szCs w:val="44"/>
          <w:spacing w:val="0"/>
          <w:w w:val="56"/>
          <w:position w:val="-28"/>
        </w:rPr>
        <w:t></w:t>
      </w:r>
      <w:r>
        <w:rPr>
          <w:rFonts w:ascii="Symbol" w:hAnsi="Symbol" w:cs="Symbol" w:eastAsia="Symbol"/>
          <w:sz w:val="44"/>
          <w:szCs w:val="4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9" w:lineRule="exact"/>
        <w:ind w:right="-20"/>
        <w:jc w:val="left"/>
        <w:tabs>
          <w:tab w:pos="960" w:val="left"/>
        </w:tabs>
        <w:rPr>
          <w:rFonts w:ascii="Symbol" w:hAnsi="Symbol" w:cs="Symbol" w:eastAsia="Symbol"/>
          <w:sz w:val="44"/>
          <w:szCs w:val="44"/>
        </w:rPr>
      </w:pPr>
      <w:rPr/>
      <w:r>
        <w:rPr/>
        <w:pict>
          <v:shape style="position:absolute;margin-left:246.344604pt;margin-top:5.770646pt;width:47.966698pt;height:20.653272pt;mso-position-horizontal-relative:page;mso-position-vertical-relative:paragraph;z-index:-542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-3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position w:val="-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i/>
          <w:position w:val="-2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5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3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  <w:position w:val="-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position w:val="-2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  <w:position w:val="-2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5"/>
          <w:w w:val="100"/>
          <w:i/>
          <w:position w:val="-2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  <w:position w:val="-35"/>
        </w:rPr>
        <w:t> </w:t>
      </w:r>
      <w:r>
        <w:rPr>
          <w:rFonts w:ascii="Symbol" w:hAnsi="Symbol" w:cs="Symbol" w:eastAsia="Symbol"/>
          <w:sz w:val="44"/>
          <w:szCs w:val="44"/>
          <w:spacing w:val="0"/>
          <w:w w:val="56"/>
          <w:position w:val="-28"/>
        </w:rPr>
        <w:t></w:t>
      </w:r>
      <w:r>
        <w:rPr>
          <w:rFonts w:ascii="Symbol" w:hAnsi="Symbol" w:cs="Symbol" w:eastAsia="Symbol"/>
          <w:sz w:val="44"/>
          <w:szCs w:val="4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620"/>
          <w:cols w:num="2" w:equalWidth="0">
            <w:col w:w="3064" w:space="97"/>
            <w:col w:w="6419"/>
          </w:cols>
        </w:sectPr>
      </w:pPr>
      <w:rPr/>
    </w:p>
    <w:p>
      <w:pPr>
        <w:spacing w:before="0" w:after="0" w:line="245" w:lineRule="exact"/>
        <w:ind w:left="304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792" w:right="1977"/>
        <w:jc w:val="center"/>
        <w:tabs>
          <w:tab w:pos="438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ake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suc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45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6" w:after="0" w:line="240" w:lineRule="auto"/>
        <w:ind w:left="1372" w:right="-20"/>
        <w:jc w:val="left"/>
        <w:tabs>
          <w:tab w:pos="44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hat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ould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41" w:after="0" w:line="240" w:lineRule="auto"/>
        <w:ind w:left="1372" w:right="-20"/>
        <w:jc w:val="left"/>
        <w:tabs>
          <w:tab w:pos="44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i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8" w:after="0" w:line="240" w:lineRule="auto"/>
        <w:ind w:left="22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3" w:after="0" w:line="240" w:lineRule="auto"/>
        <w:ind w:left="1372" w:right="-20"/>
        <w:jc w:val="left"/>
        <w:tabs>
          <w:tab w:pos="44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j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ove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8" w:after="0" w:line="240" w:lineRule="auto"/>
        <w:ind w:left="1372" w:right="-20"/>
        <w:jc w:val="left"/>
        <w:tabs>
          <w:tab w:pos="44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hat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han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urr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42" w:after="0" w:line="240" w:lineRule="auto"/>
        <w:ind w:left="227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i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1</w:t>
      </w:r>
    </w:p>
    <w:p>
      <w:pPr>
        <w:spacing w:before="27" w:after="0" w:line="240" w:lineRule="auto"/>
        <w:ind w:left="1372" w:right="-20"/>
        <w:jc w:val="left"/>
        <w:tabs>
          <w:tab w:pos="44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m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put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2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cu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rop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30" w:after="0" w:line="287" w:lineRule="exact"/>
        <w:ind w:left="433" w:right="1629"/>
        <w:jc w:val="center"/>
        <w:tabs>
          <w:tab w:pos="51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…,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}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620"/>
        </w:sectPr>
      </w:pPr>
      <w:rPr/>
    </w:p>
    <w:p>
      <w:pPr>
        <w:spacing w:before="37" w:after="0" w:line="363" w:lineRule="exact"/>
        <w:ind w:left="112" w:right="-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insert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bout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2"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9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7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620"/>
          <w:cols w:num="2" w:equalWidth="0">
            <w:col w:w="3650" w:space="106"/>
            <w:col w:w="5824"/>
          </w:cols>
        </w:sectPr>
      </w:pPr>
      <w:rPr/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run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5" w:after="0" w:line="240" w:lineRule="auto"/>
        <w:ind w:left="47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inear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steps</w:t>
      </w:r>
    </w:p>
    <w:p>
      <w:pPr>
        <w:spacing w:before="49" w:after="0" w:line="240" w:lineRule="auto"/>
        <w:ind w:left="47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Binar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12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31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steps</w:t>
      </w:r>
    </w:p>
    <w:p>
      <w:pPr>
        <w:spacing w:before="32" w:after="0" w:line="240" w:lineRule="auto"/>
        <w:ind w:left="47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Binary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5" w:after="0" w:line="363" w:lineRule="exact"/>
        <w:ind w:left="47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-3"/>
        </w:rPr>
        <w:t>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Bubbl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steps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620"/>
        </w:sectPr>
      </w:pPr>
      <w:rPr/>
    </w:p>
    <w:p>
      <w:pPr>
        <w:spacing w:before="69" w:after="0" w:line="363" w:lineRule="exact"/>
        <w:ind w:left="472" w:right="-91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  <w:position w:val="-3"/>
        </w:rPr>
        <w:t>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3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3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1"/>
          <w:i/>
          <w:position w:val="-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  <w:position w:val="9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7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620"/>
          <w:cols w:num="2" w:equalWidth="0">
            <w:col w:w="2109" w:space="106"/>
            <w:col w:w="7365"/>
          </w:cols>
        </w:sectPr>
      </w:pPr>
      <w:rPr/>
    </w:p>
    <w:p>
      <w:pPr>
        <w:spacing w:before="47" w:after="0" w:line="240" w:lineRule="auto"/>
        <w:ind w:left="47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hniques</w:t>
      </w:r>
    </w:p>
    <w:p>
      <w:pPr>
        <w:spacing w:before="42" w:after="0" w:line="271" w:lineRule="exact"/>
        <w:ind w:left="1192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244.262344pt;margin-top:16.277672pt;width:47.960269pt;height:20.238332pt;mso-position-horizontal-relative:page;mso-position-vertical-relative:paragraph;z-index:-541" type="#_x0000_t75">
            <v:imagedata r:id="rId15" o:title=""/>
          </v:shape>
        </w:pict>
      </w:r>
      <w:r>
        <w:rPr>
          <w:rFonts w:ascii="Wingdings" w:hAnsi="Wingdings" w:cs="Wingdings" w:eastAsia="Wingdings"/>
          <w:sz w:val="24"/>
          <w:szCs w:val="24"/>
          <w:spacing w:val="0"/>
          <w:w w:val="100"/>
          <w:position w:val="-1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sort,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quick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620"/>
        </w:sectPr>
      </w:pPr>
      <w:rPr/>
    </w:p>
    <w:p>
      <w:pPr>
        <w:spacing w:before="59" w:after="0" w:line="240" w:lineRule="auto"/>
        <w:ind w:left="1192" w:right="-77"/>
        <w:jc w:val="left"/>
        <w:tabs>
          <w:tab w:pos="1540" w:val="left"/>
        </w:tabs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59" w:after="0" w:line="380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00"/>
          <w:position w:val="8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  <w:position w:val="8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8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4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3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i/>
          <w:position w:val="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0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steps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620"/>
          <w:cols w:num="2" w:equalWidth="0">
            <w:col w:w="3764" w:space="258"/>
            <w:col w:w="5558"/>
          </w:cols>
        </w:sectPr>
      </w:pPr>
      <w:rPr/>
    </w:p>
    <w:p>
      <w:pPr>
        <w:spacing w:before="39" w:after="0" w:line="240" w:lineRule="auto"/>
        <w:ind w:left="1192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620"/>
        </w:sectPr>
      </w:pPr>
      <w:rPr/>
    </w:p>
    <w:p>
      <w:pPr>
        <w:spacing w:before="57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5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Gr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edy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5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b/>
          <w:bCs/>
        </w:rPr>
        <w:t>thm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45" w:lineRule="exact"/>
        <w:ind w:left="472" w:right="-20"/>
        <w:jc w:val="left"/>
        <w:tabs>
          <w:tab w:pos="3460" w:val="left"/>
          <w:tab w:pos="9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213.460724pt;margin-top:-1.842161pt;width:48.316488pt;height:20.238331pt;mso-position-horizontal-relative:page;mso-position-vertical-relative:paragraph;z-index:-540" type="#_x0000_t75">
            <v:imagedata r:id="rId16" o:title=""/>
          </v:shape>
        </w:pict>
      </w:r>
      <w:r>
        <w:rPr/>
        <w:pict>
          <v:shape style="position:absolute;margin-left:500.298584pt;margin-top:-1.842161pt;width:48.102237pt;height:20.238331pt;mso-position-horizontal-relative:page;mso-position-vertical-relative:paragraph;z-index:-539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9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-1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  <w:position w:val="-1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-19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9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9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9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32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spacing w:val="-9"/>
          <w:w w:val="100"/>
          <w:position w:val="-3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-2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  <w:i/>
          <w:position w:val="-20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32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15"/>
          <w:w w:val="100"/>
          <w:position w:val="-3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-2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-53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-20"/>
        </w:rPr>
        <w:tab/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-2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  <w:i/>
          <w:position w:val="-20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  <w:position w:val="-32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spacing w:val="47"/>
          <w:w w:val="100"/>
          <w:i/>
          <w:position w:val="-3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valu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oins,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32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spacing w:val="42"/>
          <w:w w:val="100"/>
          <w:position w:val="-32"/>
        </w:rPr>
        <w:t> </w:t>
      </w:r>
      <w:r>
        <w:rPr>
          <w:rFonts w:ascii="Symbol" w:hAnsi="Symbol" w:cs="Symbol" w:eastAsia="Symbol"/>
          <w:sz w:val="23"/>
          <w:szCs w:val="23"/>
          <w:spacing w:val="0"/>
          <w:w w:val="100"/>
          <w:position w:val="-20"/>
        </w:rPr>
        <w:t>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  <w:i/>
          <w:position w:val="-20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32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3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18"/>
          <w:w w:val="100"/>
          <w:position w:val="-32"/>
        </w:rPr>
        <w:t> </w:t>
      </w:r>
      <w:r>
        <w:rPr>
          <w:rFonts w:ascii="Symbol" w:hAnsi="Symbol" w:cs="Symbol" w:eastAsia="Symbol"/>
          <w:sz w:val="23"/>
          <w:szCs w:val="23"/>
          <w:spacing w:val="0"/>
          <w:w w:val="100"/>
          <w:position w:val="-20"/>
        </w:rPr>
        <w:t></w:t>
      </w:r>
      <w:r>
        <w:rPr>
          <w:rFonts w:ascii="Symbol" w:hAnsi="Symbol" w:cs="Symbol" w:eastAsia="Symbol"/>
          <w:sz w:val="23"/>
          <w:szCs w:val="23"/>
          <w:spacing w:val="-47"/>
          <w:w w:val="100"/>
          <w:position w:val="-20"/>
        </w:rPr>
        <w:t></w:t>
      </w:r>
      <w:r>
        <w:rPr>
          <w:rFonts w:ascii="Times New Roman" w:hAnsi="Times New Roman" w:cs="Times New Roman" w:eastAsia="Times New Roman"/>
          <w:sz w:val="23"/>
          <w:szCs w:val="23"/>
          <w:spacing w:val="-47"/>
          <w:w w:val="100"/>
          <w:position w:val="-20"/>
        </w:rPr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-20"/>
        </w:rPr>
        <w:tab/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  <w:position w:val="-20"/>
        </w:rPr>
      </w:r>
      <w:r>
        <w:rPr>
          <w:rFonts w:ascii="Symbol" w:hAnsi="Symbol" w:cs="Symbol" w:eastAsia="Symbol"/>
          <w:sz w:val="23"/>
          <w:szCs w:val="23"/>
          <w:spacing w:val="0"/>
          <w:w w:val="100"/>
          <w:position w:val="-20"/>
        </w:rPr>
        <w:t>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  <w:i/>
          <w:position w:val="-20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  <w:position w:val="-32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spacing w:val="37"/>
          <w:w w:val="100"/>
          <w:i/>
          <w:position w:val="-3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9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550" w:top="660" w:bottom="740" w:left="1040" w:right="1080"/>
          <w:pgSz w:w="12240" w:h="15840"/>
        </w:sectPr>
      </w:pPr>
      <w:rPr/>
    </w:p>
    <w:p>
      <w:pPr>
        <w:spacing w:before="0" w:after="0" w:line="238" w:lineRule="exact"/>
        <w:ind w:right="-20"/>
        <w:jc w:val="righ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  <w:i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r)</w:t>
      </w:r>
    </w:p>
    <w:p>
      <w:pPr>
        <w:spacing w:before="41" w:after="0" w:line="240" w:lineRule="auto"/>
        <w:ind w:left="47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6" w:after="0" w:line="240" w:lineRule="auto"/>
        <w:ind w:left="104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1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0"/>
        </w:rPr>
        <w:t>: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0"/>
        </w:rPr>
        <w:t>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position w:val="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4" w:after="0" w:line="401" w:lineRule="exact"/>
        <w:ind w:left="101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8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8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8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  <w:position w:val="8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b/>
          <w:bCs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position w:val="8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8"/>
        </w:rPr>
        <w:t>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  <w:position w:val="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8" w:lineRule="exact"/>
        <w:ind w:right="-20"/>
        <w:jc w:val="righ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  <w:i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73" w:right="35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8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counts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den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32"/>
          <w:w w:val="100"/>
          <w:b/>
          <w:bCs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95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5"/>
          <w:i/>
          <w:position w:val="-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080"/>
          <w:cols w:num="3" w:equalWidth="0">
            <w:col w:w="2526" w:space="1942"/>
            <w:col w:w="3654" w:space="74"/>
            <w:col w:w="1924"/>
          </w:cols>
        </w:sectPr>
      </w:pPr>
      <w:rPr/>
    </w:p>
    <w:p>
      <w:pPr>
        <w:spacing w:before="59" w:after="0" w:line="240" w:lineRule="auto"/>
        <w:ind w:left="1767" w:right="-1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2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0"/>
        </w:rPr>
        <w:t>: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0"/>
        </w:rPr>
        <w:t>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-12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2"/>
          <w:position w:val="0"/>
        </w:rPr>
        <w:t></w:t>
      </w:r>
      <w:r>
        <w:rPr>
          <w:rFonts w:ascii="Times New Roman" w:hAnsi="Times New Roman" w:cs="Times New Roman" w:eastAsia="Times New Roman"/>
          <w:sz w:val="24"/>
          <w:szCs w:val="24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position w:val="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4" w:after="0" w:line="401" w:lineRule="exact"/>
        <w:ind w:left="176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8"/>
        </w:rPr>
        <w:t>: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8"/>
        </w:rPr>
        <w:t>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  <w:position w:val="8"/>
        </w:rPr>
        <w:t> </w:t>
      </w:r>
      <w:r>
        <w:rPr>
          <w:rFonts w:ascii="Symbol" w:hAnsi="Symbol" w:cs="Symbol" w:eastAsia="Symbol"/>
          <w:sz w:val="24"/>
          <w:szCs w:val="24"/>
          <w:spacing w:val="0"/>
          <w:w w:val="100"/>
          <w:position w:val="8"/>
        </w:rPr>
        <w:t>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3"/>
          <w:i/>
          <w:position w:val="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7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3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4F6128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-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080"/>
          <w:cols w:num="2" w:equalWidth="0">
            <w:col w:w="2883" w:space="1550"/>
            <w:col w:w="5687"/>
          </w:cols>
        </w:sectPr>
      </w:pPr>
      <w:rPr/>
    </w:p>
    <w:p>
      <w:pPr>
        <w:spacing w:before="79" w:after="0" w:line="384" w:lineRule="exact"/>
        <w:ind w:left="472" w:right="-9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4"/>
          <w:szCs w:val="24"/>
          <w:position w:val="8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  <w:i/>
          <w:position w:val="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1" w:after="0" w:line="402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8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oins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8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8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  <w:position w:val="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8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8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nge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  <w:position w:val="8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8"/>
        </w:rPr>
        <w:t> </w:t>
      </w:r>
      <w:r>
        <w:rPr>
          <w:rFonts w:ascii="Symbol" w:hAnsi="Symbol" w:cs="Symbol" w:eastAsia="Symbol"/>
          <w:sz w:val="24"/>
          <w:szCs w:val="24"/>
          <w:spacing w:val="-2"/>
          <w:w w:val="100"/>
          <w:position w:val="8"/>
        </w:rPr>
        <w:t>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  <w:position w:val="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8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080"/>
          <w:cols w:num="2" w:equalWidth="0">
            <w:col w:w="821" w:space="127"/>
            <w:col w:w="917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4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ef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6" w:lineRule="auto"/>
        <w:ind w:left="112" w:right="9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nnies,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mount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nnot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he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-5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622322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Symbol" w:hAnsi="Symbol" w:cs="Symbol" w:eastAsia="Symbol"/>
          <w:sz w:val="24"/>
          <w:szCs w:val="24"/>
          <w:spacing w:val="3"/>
          <w:w w:val="100"/>
        </w:rPr>
        <w:t>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ble.</w:t>
      </w:r>
    </w:p>
    <w:p>
      <w:pPr>
        <w:jc w:val="left"/>
        <w:spacing w:after="0"/>
        <w:sectPr>
          <w:type w:val="continuous"/>
          <w:pgSz w:w="12240" w:h="15840"/>
          <w:pgMar w:top="680" w:bottom="740" w:left="1040" w:right="1080"/>
        </w:sectPr>
      </w:pPr>
      <w:rPr/>
    </w:p>
    <w:p>
      <w:pPr>
        <w:spacing w:before="38" w:after="0" w:line="240" w:lineRule="auto"/>
        <w:ind w:left="112" w:right="-20"/>
        <w:jc w:val="left"/>
        <w:tabs>
          <w:tab w:pos="1900" w:val="left"/>
        </w:tabs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  <w:i/>
        </w:rPr>
        <w:t>Exerc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  <w:i/>
        </w:rPr>
        <w:t>ses</w:t>
        <w:tab/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  <w:i/>
        </w:rPr>
      </w:r>
      <w:r>
        <w:rPr>
          <w:rFonts w:ascii="Times New Roman" w:hAnsi="Times New Roman" w:cs="Times New Roman" w:eastAsia="Times New Roman"/>
          <w:sz w:val="28"/>
          <w:szCs w:val="28"/>
          <w:color w:val="000099"/>
          <w:spacing w:val="0"/>
          <w:w w:val="100"/>
          <w:b/>
          <w:bCs/>
          <w:i/>
        </w:rPr>
        <w:t>Sec</w:t>
      </w:r>
      <w:r>
        <w:rPr>
          <w:rFonts w:ascii="Times New Roman" w:hAnsi="Times New Roman" w:cs="Times New Roman" w:eastAsia="Times New Roman"/>
          <w:sz w:val="28"/>
          <w:szCs w:val="28"/>
          <w:color w:val="000099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99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99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99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99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-1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-6"/>
          <w:w w:val="100"/>
          <w:b/>
          <w:bCs/>
        </w:rPr>
        <w:t> </w:t>
      </w:r>
      <w:r>
        <w:rPr>
          <w:rFonts w:ascii="Symbol" w:hAnsi="Symbol" w:cs="Symbol" w:eastAsia="Symbol"/>
          <w:sz w:val="36"/>
          <w:szCs w:val="36"/>
          <w:color w:val="000099"/>
          <w:spacing w:val="0"/>
          <w:w w:val="100"/>
        </w:rPr>
        <w:t></w:t>
      </w:r>
      <w:r>
        <w:rPr>
          <w:rFonts w:ascii="Times New Roman" w:hAnsi="Times New Roman" w:cs="Times New Roman" w:eastAsia="Times New Roman"/>
          <w:sz w:val="36"/>
          <w:szCs w:val="36"/>
          <w:color w:val="000099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0"/>
          <w:w w:val="100"/>
          <w:b/>
          <w:bCs/>
        </w:rPr>
        <w:t>rit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2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-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color w:val="000099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</w:p>
    <w:p>
      <w:pPr>
        <w:spacing w:before="41" w:after="0" w:line="240" w:lineRule="auto"/>
        <w:ind w:left="1513" w:right="542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8,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9,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11,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14,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99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6" w:lineRule="auto"/>
        <w:ind w:left="652" w:right="52" w:firstLine="-54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ribe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obtai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6" w:lineRule="auto"/>
        <w:ind w:left="652" w:right="627" w:firstLine="-54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ribe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6" w:lineRule="auto"/>
        <w:ind w:left="652" w:right="235" w:firstLine="-54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ribe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7" w:lineRule="auto"/>
        <w:ind w:left="652" w:right="925" w:firstLine="-54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ribe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nments.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</w:p>
    <w:p>
      <w:pPr>
        <w:spacing w:before="38" w:after="0" w:line="240" w:lineRule="auto"/>
        <w:ind w:left="794" w:right="4599"/>
        <w:jc w:val="center"/>
        <w:tabs>
          <w:tab w:pos="36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27.446945pt;margin-top:15.705532pt;width:48.212403pt;height:20.679371pt;mso-position-horizontal-relative:page;mso-position-vertical-relative:paragraph;z-index:-538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ribe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orithm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</w:p>
    <w:p>
      <w:pPr>
        <w:spacing w:before="68" w:after="0" w:line="31" w:lineRule="exact"/>
        <w:ind w:left="689" w:right="-20"/>
        <w:jc w:val="left"/>
        <w:tabs>
          <w:tab w:pos="1060" w:val="left"/>
          <w:tab w:pos="1900" w:val="left"/>
          <w:tab w:pos="2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6"/>
          <w:w w:val="100"/>
          <w:i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6"/>
          <w:w w:val="100"/>
          <w:i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6"/>
          <w:w w:val="100"/>
          <w:i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2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integ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2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2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2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2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2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2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2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0"/>
        </w:rPr>
        <w:t>order.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56" w:lineRule="exact"/>
        <w:ind w:left="803" w:right="-20"/>
        <w:jc w:val="left"/>
        <w:tabs>
          <w:tab w:pos="1200" w:val="left"/>
          <w:tab w:pos="1740" w:val="left"/>
          <w:tab w:pos="2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4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3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8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sectPr>
      <w:pgMar w:header="0" w:footer="550" w:top="680" w:bottom="740" w:left="1040" w:right="11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70007pt;margin-top:753.479919pt;width:16.000001pt;height:14pt;mso-position-horizontal-relative:page;mso-position-vertical-relative:page;z-index:-562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jpg"/><Relationship Id="rId10" Type="http://schemas.openxmlformats.org/officeDocument/2006/relationships/image" Target="media/image5.png"/><Relationship Id="rId11" Type="http://schemas.openxmlformats.org/officeDocument/2006/relationships/image" Target="media/image6.jp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dcterms:created xsi:type="dcterms:W3CDTF">2012-08-17T14:09:24Z</dcterms:created>
  <dcterms:modified xsi:type="dcterms:W3CDTF">2012-08-17T14:09:24Z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2012-06-30T00:00:00Z</vt:filetime>
  </property>
  <property fmtid="{D5CDD505-2E9C-101B-9397-08002B2CF9AE}" pid="3" name="LastSaved">
    <vt:filetime>2012-08-17T00:00:00Z</vt:filetime>
  </property>
</Properties>
</file>